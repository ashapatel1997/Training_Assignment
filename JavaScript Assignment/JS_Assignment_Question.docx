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D5BC" w14:textId="78F9FB96" w:rsidR="001770ED" w:rsidRPr="001770ED" w:rsidRDefault="001770ED" w:rsidP="001770E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36"/>
          <w:szCs w:val="36"/>
          <w:lang w:val="en-IN" w:eastAsia="en-IN"/>
        </w:rPr>
      </w:pPr>
      <w:proofErr w:type="spellStart"/>
      <w:r w:rsidRPr="001770ED">
        <w:rPr>
          <w:rFonts w:ascii="Helvetica" w:eastAsia="Times New Roman" w:hAnsi="Helvetica" w:cs="Helvetica"/>
          <w:b/>
          <w:bCs/>
          <w:color w:val="2D3B45"/>
          <w:sz w:val="36"/>
          <w:szCs w:val="36"/>
          <w:lang w:val="en-IN" w:eastAsia="en-IN"/>
        </w:rPr>
        <w:t>Javascrip</w:t>
      </w:r>
      <w:bookmarkStart w:id="0" w:name="_GoBack"/>
      <w:bookmarkEnd w:id="0"/>
      <w:r w:rsidRPr="001770ED">
        <w:rPr>
          <w:rFonts w:ascii="Helvetica" w:eastAsia="Times New Roman" w:hAnsi="Helvetica" w:cs="Helvetica"/>
          <w:b/>
          <w:bCs/>
          <w:color w:val="2D3B45"/>
          <w:sz w:val="36"/>
          <w:szCs w:val="36"/>
          <w:lang w:val="en-IN" w:eastAsia="en-IN"/>
        </w:rPr>
        <w:t>t</w:t>
      </w:r>
      <w:proofErr w:type="spellEnd"/>
      <w:r w:rsidRPr="001770ED">
        <w:rPr>
          <w:rFonts w:ascii="Helvetica" w:eastAsia="Times New Roman" w:hAnsi="Helvetica" w:cs="Helvetica"/>
          <w:b/>
          <w:bCs/>
          <w:color w:val="2D3B45"/>
          <w:sz w:val="36"/>
          <w:szCs w:val="36"/>
          <w:lang w:val="en-IN" w:eastAsia="en-IN"/>
        </w:rPr>
        <w:t xml:space="preserve"> Assignment</w:t>
      </w:r>
    </w:p>
    <w:p w14:paraId="42C45AEC" w14:textId="77777777" w:rsidR="001770ED" w:rsidRPr="001770ED" w:rsidRDefault="001770ED" w:rsidP="001770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You need to create a dynamic employee management application based on HTML assignment </w:t>
      </w:r>
      <w:proofErr w:type="gramStart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3.(</w:t>
      </w:r>
      <w:proofErr w:type="spellStart"/>
      <w:proofErr w:type="gram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i.e</w:t>
      </w:r>
      <w:proofErr w:type="spell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form structure of HTML)</w:t>
      </w:r>
    </w:p>
    <w:p w14:paraId="01E0F079" w14:textId="77777777" w:rsidR="001770ED" w:rsidRPr="001770ED" w:rsidRDefault="001770ED" w:rsidP="001770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Level 1:</w:t>
      </w:r>
    </w:p>
    <w:p w14:paraId="2D75F22D" w14:textId="77777777" w:rsidR="001770ED" w:rsidRPr="001770ED" w:rsidRDefault="001770ED" w:rsidP="001770E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Define arrays of qualifications &amp; experiences in </w:t>
      </w:r>
      <w:proofErr w:type="spellStart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Javascript</w:t>
      </w:r>
      <w:proofErr w:type="spell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and generate dropdown based on it.</w:t>
      </w:r>
    </w:p>
    <w:p w14:paraId="20D8863D" w14:textId="77777777" w:rsidR="001770ED" w:rsidRPr="001770ED" w:rsidRDefault="001770ED" w:rsidP="001770E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Define an object array of coding languages with two properties (</w:t>
      </w:r>
      <w:proofErr w:type="spellStart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LanguageName</w:t>
      </w:r>
      <w:proofErr w:type="spell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, </w:t>
      </w:r>
      <w:proofErr w:type="spellStart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IsEnabled</w:t>
      </w:r>
      <w:proofErr w:type="spell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) and generate checkboxes based on it. C# and Java languages must be selected by default (i.e. based on </w:t>
      </w:r>
      <w:proofErr w:type="spellStart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IsEnabled</w:t>
      </w:r>
      <w:proofErr w:type="spellEnd"/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property of object array).</w:t>
      </w:r>
    </w:p>
    <w:p w14:paraId="2DA28D21" w14:textId="77777777" w:rsidR="001770ED" w:rsidRPr="001770ED" w:rsidRDefault="001770ED" w:rsidP="001770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Level 2:</w:t>
      </w:r>
    </w:p>
    <w:p w14:paraId="500D02F4" w14:textId="77777777" w:rsidR="001770ED" w:rsidRPr="001770ED" w:rsidRDefault="001770ED" w:rsidP="001770E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1770ED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Upon clicking the submit button, employee’s details will be stored in one object and it will be printed using console.log.</w:t>
      </w:r>
    </w:p>
    <w:p w14:paraId="0AC01C95" w14:textId="77777777" w:rsidR="00B4621F" w:rsidRPr="001770ED" w:rsidRDefault="00B4621F" w:rsidP="001770ED"/>
    <w:sectPr w:rsidR="00B4621F" w:rsidRPr="001770ED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BF13" w14:textId="77777777" w:rsidR="00D42C4A" w:rsidRDefault="00D42C4A" w:rsidP="00855982">
      <w:pPr>
        <w:spacing w:after="0" w:line="240" w:lineRule="auto"/>
      </w:pPr>
      <w:r>
        <w:separator/>
      </w:r>
    </w:p>
  </w:endnote>
  <w:endnote w:type="continuationSeparator" w:id="0">
    <w:p w14:paraId="36252E06" w14:textId="77777777" w:rsidR="00D42C4A" w:rsidRDefault="00D42C4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2687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775B" w14:textId="77777777" w:rsidR="00D42C4A" w:rsidRDefault="00D42C4A" w:rsidP="00855982">
      <w:pPr>
        <w:spacing w:after="0" w:line="240" w:lineRule="auto"/>
      </w:pPr>
      <w:r>
        <w:separator/>
      </w:r>
    </w:p>
  </w:footnote>
  <w:footnote w:type="continuationSeparator" w:id="0">
    <w:p w14:paraId="29667262" w14:textId="77777777" w:rsidR="00D42C4A" w:rsidRDefault="00D42C4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EB2849"/>
    <w:multiLevelType w:val="hybridMultilevel"/>
    <w:tmpl w:val="3092B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035D5"/>
    <w:multiLevelType w:val="multilevel"/>
    <w:tmpl w:val="DF56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2709E"/>
    <w:multiLevelType w:val="hybridMultilevel"/>
    <w:tmpl w:val="422ABF2A"/>
    <w:lvl w:ilvl="0" w:tplc="2E141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AC7871"/>
    <w:multiLevelType w:val="hybridMultilevel"/>
    <w:tmpl w:val="90B04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D93F88"/>
    <w:multiLevelType w:val="multilevel"/>
    <w:tmpl w:val="021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50747"/>
    <w:multiLevelType w:val="multilevel"/>
    <w:tmpl w:val="C26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14929"/>
    <w:multiLevelType w:val="hybridMultilevel"/>
    <w:tmpl w:val="4BCC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20"/>
  </w:num>
  <w:num w:numId="30">
    <w:abstractNumId w:val="19"/>
  </w:num>
  <w:num w:numId="31">
    <w:abstractNumId w:val="18"/>
  </w:num>
  <w:num w:numId="32">
    <w:abstractNumId w:val="15"/>
  </w:num>
  <w:num w:numId="33">
    <w:abstractNumId w:val="24"/>
  </w:num>
  <w:num w:numId="34">
    <w:abstractNumId w:val="17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84"/>
    <w:rsid w:val="00012387"/>
    <w:rsid w:val="00023B15"/>
    <w:rsid w:val="000909CA"/>
    <w:rsid w:val="000D11B0"/>
    <w:rsid w:val="001020B2"/>
    <w:rsid w:val="001277C0"/>
    <w:rsid w:val="00136BDE"/>
    <w:rsid w:val="001770ED"/>
    <w:rsid w:val="001B4959"/>
    <w:rsid w:val="001D0024"/>
    <w:rsid w:val="001D4362"/>
    <w:rsid w:val="00220A02"/>
    <w:rsid w:val="00252F0E"/>
    <w:rsid w:val="00371D5E"/>
    <w:rsid w:val="00385C09"/>
    <w:rsid w:val="003929EE"/>
    <w:rsid w:val="003D5884"/>
    <w:rsid w:val="00407612"/>
    <w:rsid w:val="00416AC8"/>
    <w:rsid w:val="00431105"/>
    <w:rsid w:val="0046358C"/>
    <w:rsid w:val="0049489F"/>
    <w:rsid w:val="004E0029"/>
    <w:rsid w:val="004F20B5"/>
    <w:rsid w:val="00570AA8"/>
    <w:rsid w:val="0057187B"/>
    <w:rsid w:val="00643B82"/>
    <w:rsid w:val="006B585D"/>
    <w:rsid w:val="00753A21"/>
    <w:rsid w:val="00756384"/>
    <w:rsid w:val="007833A7"/>
    <w:rsid w:val="007B634F"/>
    <w:rsid w:val="007D6086"/>
    <w:rsid w:val="00816649"/>
    <w:rsid w:val="00855982"/>
    <w:rsid w:val="009002E0"/>
    <w:rsid w:val="009C0925"/>
    <w:rsid w:val="009C37F8"/>
    <w:rsid w:val="00A10484"/>
    <w:rsid w:val="00A26AC6"/>
    <w:rsid w:val="00A65B0B"/>
    <w:rsid w:val="00A95860"/>
    <w:rsid w:val="00AB26E0"/>
    <w:rsid w:val="00AD6568"/>
    <w:rsid w:val="00B4621F"/>
    <w:rsid w:val="00C0181F"/>
    <w:rsid w:val="00C215E4"/>
    <w:rsid w:val="00D16824"/>
    <w:rsid w:val="00D42C4A"/>
    <w:rsid w:val="00DD4491"/>
    <w:rsid w:val="00E1154D"/>
    <w:rsid w:val="00ED344C"/>
    <w:rsid w:val="00F14898"/>
    <w:rsid w:val="00F16180"/>
    <w:rsid w:val="00FC2A7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5554"/>
  <w15:chartTrackingRefBased/>
  <w15:docId w15:val="{765128A9-9A22-4DBD-9C6A-C64CC864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4E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dule-sequence-footer-button--next">
    <w:name w:val="module-sequence-footer-button--next"/>
    <w:basedOn w:val="DefaultParagraphFont"/>
    <w:rsid w:val="0057187B"/>
  </w:style>
  <w:style w:type="character" w:styleId="Strong">
    <w:name w:val="Strong"/>
    <w:basedOn w:val="DefaultParagraphFont"/>
    <w:uiPriority w:val="22"/>
    <w:qFormat/>
    <w:rsid w:val="00177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0F79E1-9255-4BFE-BE69-7F09FF7F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379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Asha Patel</dc:creator>
  <cp:lastModifiedBy>Asha Patel</cp:lastModifiedBy>
  <cp:revision>37</cp:revision>
  <dcterms:created xsi:type="dcterms:W3CDTF">2019-01-12T04:04:00Z</dcterms:created>
  <dcterms:modified xsi:type="dcterms:W3CDTF">2019-01-24T09:51:00Z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