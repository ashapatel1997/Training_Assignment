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D5BC" w14:textId="146D760A" w:rsidR="001770ED" w:rsidRPr="001770ED" w:rsidRDefault="008F0DE4" w:rsidP="001770E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3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D3B45"/>
          <w:sz w:val="36"/>
          <w:szCs w:val="36"/>
          <w:lang w:val="en-IN" w:eastAsia="en-IN"/>
        </w:rPr>
        <w:t>Angular</w:t>
      </w:r>
      <w:r w:rsidR="001770ED" w:rsidRPr="001770ED">
        <w:rPr>
          <w:rFonts w:ascii="Helvetica" w:eastAsia="Times New Roman" w:hAnsi="Helvetica" w:cs="Helvetica"/>
          <w:b/>
          <w:bCs/>
          <w:color w:val="2D3B45"/>
          <w:sz w:val="36"/>
          <w:szCs w:val="36"/>
          <w:lang w:val="en-IN" w:eastAsia="en-IN"/>
        </w:rPr>
        <w:t xml:space="preserve"> Assignment</w:t>
      </w:r>
    </w:p>
    <w:p w14:paraId="0C65907D" w14:textId="77777777" w:rsidR="008F0DE4" w:rsidRPr="008F0DE4" w:rsidRDefault="008F0DE4" w:rsidP="008F0D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IN" w:eastAsia="en-IN"/>
        </w:rPr>
        <w:t>Angular Assignment Day 1</w:t>
      </w:r>
    </w:p>
    <w:p w14:paraId="2F64CE8C" w14:textId="77777777" w:rsidR="008F0DE4" w:rsidRPr="008F0DE4" w:rsidRDefault="008F0DE4" w:rsidP="008F0D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You need to create dynamic employee management application in angular based on html assignment 3.</w:t>
      </w:r>
    </w:p>
    <w:p w14:paraId="4954A11B" w14:textId="77777777" w:rsidR="008F0DE4" w:rsidRPr="008F0DE4" w:rsidRDefault="008F0DE4" w:rsidP="008F0D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Level 1:</w:t>
      </w:r>
    </w:p>
    <w:p w14:paraId="4EB57741" w14:textId="77777777" w:rsidR="008F0DE4" w:rsidRPr="008F0DE4" w:rsidRDefault="008F0DE4" w:rsidP="008F0DE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Create Employee component (</w:t>
      </w:r>
      <w:proofErr w:type="spellStart"/>
      <w:proofErr w:type="gramStart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employee.component</w:t>
      </w:r>
      <w:proofErr w:type="gramEnd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.ts</w:t>
      </w:r>
      <w:proofErr w:type="spellEnd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), model (</w:t>
      </w:r>
      <w:proofErr w:type="spellStart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employee.model.ts</w:t>
      </w:r>
      <w:proofErr w:type="spellEnd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), template (employee.html).</w:t>
      </w:r>
    </w:p>
    <w:p w14:paraId="22ACC86A" w14:textId="77777777" w:rsidR="008F0DE4" w:rsidRPr="008F0DE4" w:rsidRDefault="008F0DE4" w:rsidP="008F0DE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Bind employee object to html,</w:t>
      </w:r>
    </w:p>
    <w:p w14:paraId="59914F24" w14:textId="77777777" w:rsidR="008F0DE4" w:rsidRPr="008F0DE4" w:rsidRDefault="008F0DE4" w:rsidP="008F0DE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Initialize qualification, experience &amp; languages arrays in </w:t>
      </w:r>
      <w:proofErr w:type="spellStart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ngOnInit</w:t>
      </w:r>
      <w:proofErr w:type="spellEnd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and bind it to respective controls.</w:t>
      </w:r>
    </w:p>
    <w:p w14:paraId="3696009B" w14:textId="77777777" w:rsidR="008F0DE4" w:rsidRPr="008F0DE4" w:rsidRDefault="008F0DE4" w:rsidP="008F0DE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Upon clicking submit button </w:t>
      </w:r>
      <w:proofErr w:type="gramStart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employees</w:t>
      </w:r>
      <w:proofErr w:type="gramEnd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details will be shown in console.</w:t>
      </w:r>
    </w:p>
    <w:p w14:paraId="2DDDCC12" w14:textId="77777777" w:rsidR="008F0DE4" w:rsidRPr="008F0DE4" w:rsidRDefault="008F0DE4" w:rsidP="008F0D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Angular Assignment Day 2</w:t>
      </w:r>
    </w:p>
    <w:p w14:paraId="30EA9EA3" w14:textId="77777777" w:rsidR="008F0DE4" w:rsidRPr="008F0DE4" w:rsidRDefault="008F0DE4" w:rsidP="008F0D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IN" w:eastAsia="en-IN"/>
        </w:rPr>
        <w:t>Level 2:</w:t>
      </w:r>
    </w:p>
    <w:p w14:paraId="33D4B3B9" w14:textId="77777777" w:rsidR="008F0DE4" w:rsidRPr="008F0DE4" w:rsidRDefault="008F0DE4" w:rsidP="008F0DE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You need to implement routing in employee management application.</w:t>
      </w:r>
    </w:p>
    <w:p w14:paraId="01FF9840" w14:textId="77777777" w:rsidR="008F0DE4" w:rsidRPr="008F0DE4" w:rsidRDefault="008F0DE4" w:rsidP="008F0DE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There will be three routes.</w:t>
      </w:r>
    </w:p>
    <w:p w14:paraId="45809323" w14:textId="77777777" w:rsidR="008F0DE4" w:rsidRPr="008F0DE4" w:rsidRDefault="008F0DE4" w:rsidP="008F0DE4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Employee List: All employees list will be displayed here. There will also be button for editing and deleting employee besides each row. There will be one common button to add employee.</w:t>
      </w:r>
    </w:p>
    <w:p w14:paraId="70996EEB" w14:textId="77777777" w:rsidR="008F0DE4" w:rsidRPr="008F0DE4" w:rsidRDefault="008F0DE4" w:rsidP="008F0DE4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Employee Add: Upon clicking employee add button, this page will be opened. It allows to add new employee. After adding employee, it must redirect back to employee list page.</w:t>
      </w:r>
    </w:p>
    <w:p w14:paraId="49412FF9" w14:textId="77777777" w:rsidR="008F0DE4" w:rsidRPr="008F0DE4" w:rsidRDefault="008F0DE4" w:rsidP="008F0DE4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Employee Edit: Upon clicking edit button this page will be opened pre-filling </w:t>
      </w:r>
      <w:proofErr w:type="gramStart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employees</w:t>
      </w:r>
      <w:proofErr w:type="gramEnd"/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 xml:space="preserve"> detail. After editing employee, it must redirect back to employee list page.</w:t>
      </w:r>
    </w:p>
    <w:p w14:paraId="64DA2E02" w14:textId="77777777" w:rsidR="008F0DE4" w:rsidRPr="008F0DE4" w:rsidRDefault="008F0DE4" w:rsidP="008F0DE4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r w:rsidRPr="008F0DE4"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  <w:t>Upon clicking delete button, employee will be deleted after confirmation. And employee list must be refreshed.</w:t>
      </w:r>
    </w:p>
    <w:p w14:paraId="2123F8AA" w14:textId="6C7E4E78" w:rsidR="008F0DE4" w:rsidRPr="008F0DE4" w:rsidRDefault="008F0DE4" w:rsidP="008F0D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IN" w:eastAsia="en-IN"/>
        </w:rPr>
      </w:pPr>
      <w:bookmarkStart w:id="0" w:name="_GoBack"/>
      <w:bookmarkEnd w:id="0"/>
    </w:p>
    <w:p w14:paraId="0AC01C95" w14:textId="77777777" w:rsidR="00B4621F" w:rsidRPr="001770ED" w:rsidRDefault="00B4621F" w:rsidP="001770ED"/>
    <w:sectPr w:rsidR="00B4621F" w:rsidRPr="001770ED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6F9B" w14:textId="77777777" w:rsidR="00C86BCE" w:rsidRDefault="00C86BCE" w:rsidP="00855982">
      <w:pPr>
        <w:spacing w:after="0" w:line="240" w:lineRule="auto"/>
      </w:pPr>
      <w:r>
        <w:separator/>
      </w:r>
    </w:p>
  </w:endnote>
  <w:endnote w:type="continuationSeparator" w:id="0">
    <w:p w14:paraId="725FBEC5" w14:textId="77777777" w:rsidR="00C86BCE" w:rsidRDefault="00C86BC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2687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B9644" w14:textId="77777777" w:rsidR="00C86BCE" w:rsidRDefault="00C86BCE" w:rsidP="00855982">
      <w:pPr>
        <w:spacing w:after="0" w:line="240" w:lineRule="auto"/>
      </w:pPr>
      <w:r>
        <w:separator/>
      </w:r>
    </w:p>
  </w:footnote>
  <w:footnote w:type="continuationSeparator" w:id="0">
    <w:p w14:paraId="344194C8" w14:textId="77777777" w:rsidR="00C86BCE" w:rsidRDefault="00C86BC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ADA0403"/>
    <w:multiLevelType w:val="multilevel"/>
    <w:tmpl w:val="315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4EB2849"/>
    <w:multiLevelType w:val="hybridMultilevel"/>
    <w:tmpl w:val="3092B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A035D5"/>
    <w:multiLevelType w:val="multilevel"/>
    <w:tmpl w:val="DF56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52709E"/>
    <w:multiLevelType w:val="hybridMultilevel"/>
    <w:tmpl w:val="422ABF2A"/>
    <w:lvl w:ilvl="0" w:tplc="2E141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AC7871"/>
    <w:multiLevelType w:val="hybridMultilevel"/>
    <w:tmpl w:val="90B04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8797B"/>
    <w:multiLevelType w:val="multilevel"/>
    <w:tmpl w:val="6FE2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9D93F88"/>
    <w:multiLevelType w:val="multilevel"/>
    <w:tmpl w:val="021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50747"/>
    <w:multiLevelType w:val="multilevel"/>
    <w:tmpl w:val="C26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D14929"/>
    <w:multiLevelType w:val="hybridMultilevel"/>
    <w:tmpl w:val="4BCC2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3"/>
  </w:num>
  <w:num w:numId="15">
    <w:abstractNumId w:val="11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2"/>
  </w:num>
  <w:num w:numId="30">
    <w:abstractNumId w:val="20"/>
  </w:num>
  <w:num w:numId="31">
    <w:abstractNumId w:val="19"/>
  </w:num>
  <w:num w:numId="32">
    <w:abstractNumId w:val="16"/>
  </w:num>
  <w:num w:numId="33">
    <w:abstractNumId w:val="26"/>
  </w:num>
  <w:num w:numId="34">
    <w:abstractNumId w:val="18"/>
  </w:num>
  <w:num w:numId="35">
    <w:abstractNumId w:val="24"/>
  </w:num>
  <w:num w:numId="36">
    <w:abstractNumId w:val="25"/>
  </w:num>
  <w:num w:numId="37">
    <w:abstractNumId w:val="2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84"/>
    <w:rsid w:val="00012387"/>
    <w:rsid w:val="00023B15"/>
    <w:rsid w:val="000909CA"/>
    <w:rsid w:val="000D11B0"/>
    <w:rsid w:val="001020B2"/>
    <w:rsid w:val="001277C0"/>
    <w:rsid w:val="00136BDE"/>
    <w:rsid w:val="001770ED"/>
    <w:rsid w:val="001B4959"/>
    <w:rsid w:val="001D0024"/>
    <w:rsid w:val="001D4362"/>
    <w:rsid w:val="00220A02"/>
    <w:rsid w:val="00252F0E"/>
    <w:rsid w:val="00371D5E"/>
    <w:rsid w:val="00385C09"/>
    <w:rsid w:val="003929EE"/>
    <w:rsid w:val="003D5884"/>
    <w:rsid w:val="00407612"/>
    <w:rsid w:val="00416AC8"/>
    <w:rsid w:val="00431105"/>
    <w:rsid w:val="0046358C"/>
    <w:rsid w:val="0049489F"/>
    <w:rsid w:val="004E0029"/>
    <w:rsid w:val="004F20B5"/>
    <w:rsid w:val="00570AA8"/>
    <w:rsid w:val="0057187B"/>
    <w:rsid w:val="00643B82"/>
    <w:rsid w:val="006B585D"/>
    <w:rsid w:val="00753A21"/>
    <w:rsid w:val="00756384"/>
    <w:rsid w:val="007833A7"/>
    <w:rsid w:val="007B634F"/>
    <w:rsid w:val="007D6086"/>
    <w:rsid w:val="00816649"/>
    <w:rsid w:val="00855982"/>
    <w:rsid w:val="008F0DE4"/>
    <w:rsid w:val="009002E0"/>
    <w:rsid w:val="009C0925"/>
    <w:rsid w:val="009C37F8"/>
    <w:rsid w:val="00A10484"/>
    <w:rsid w:val="00A26AC6"/>
    <w:rsid w:val="00A65B0B"/>
    <w:rsid w:val="00A95860"/>
    <w:rsid w:val="00AB26E0"/>
    <w:rsid w:val="00AD6568"/>
    <w:rsid w:val="00B4621F"/>
    <w:rsid w:val="00C0181F"/>
    <w:rsid w:val="00C215E4"/>
    <w:rsid w:val="00C86BCE"/>
    <w:rsid w:val="00D16824"/>
    <w:rsid w:val="00D42C4A"/>
    <w:rsid w:val="00DD4491"/>
    <w:rsid w:val="00E1154D"/>
    <w:rsid w:val="00ED344C"/>
    <w:rsid w:val="00F14898"/>
    <w:rsid w:val="00F16180"/>
    <w:rsid w:val="00FC2A7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5554"/>
  <w15:chartTrackingRefBased/>
  <w15:docId w15:val="{765128A9-9A22-4DBD-9C6A-C64CC864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4E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dule-sequence-footer-button--next">
    <w:name w:val="module-sequence-footer-button--next"/>
    <w:basedOn w:val="DefaultParagraphFont"/>
    <w:rsid w:val="0057187B"/>
  </w:style>
  <w:style w:type="character" w:styleId="Strong">
    <w:name w:val="Strong"/>
    <w:basedOn w:val="DefaultParagraphFont"/>
    <w:uiPriority w:val="22"/>
    <w:qFormat/>
    <w:rsid w:val="00177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3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89D27B5-2517-4700-8A49-AF2B31FC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379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Asha Patel</dc:creator>
  <cp:lastModifiedBy>Asha Patel</cp:lastModifiedBy>
  <cp:revision>38</cp:revision>
  <dcterms:created xsi:type="dcterms:W3CDTF">2019-01-12T04:04:00Z</dcterms:created>
  <dcterms:modified xsi:type="dcterms:W3CDTF">2019-02-04T04:58:00Z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