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7EC60" w14:textId="77777777" w:rsidR="0057187B" w:rsidRPr="0057187B" w:rsidRDefault="0057187B" w:rsidP="0057187B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color w:val="2D3B45"/>
          <w:sz w:val="36"/>
          <w:szCs w:val="36"/>
          <w:lang w:val="en-IN" w:eastAsia="en-IN"/>
        </w:rPr>
      </w:pPr>
      <w:r w:rsidRPr="0057187B">
        <w:rPr>
          <w:rFonts w:ascii="Helvetica" w:eastAsia="Times New Roman" w:hAnsi="Helvetica" w:cs="Helvetica"/>
          <w:b/>
          <w:color w:val="2D3B45"/>
          <w:sz w:val="36"/>
          <w:szCs w:val="36"/>
          <w:lang w:val="en-IN" w:eastAsia="en-IN"/>
        </w:rPr>
        <w:t>Universal Search</w:t>
      </w:r>
    </w:p>
    <w:p w14:paraId="6094175C" w14:textId="77777777" w:rsidR="0057187B" w:rsidRPr="0057187B" w:rsidRDefault="0057187B" w:rsidP="0057187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We want to develop a universal search for our application. The system is already developed and functional</w:t>
      </w:r>
      <w:bookmarkStart w:id="0" w:name="_GoBack"/>
      <w:bookmarkEnd w:id="0"/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. One of the major issues our users face is to search across the information available on the platform. We are looking for a solution which allows our user to go through all the details in our system in a very easy to use manner.</w:t>
      </w:r>
    </w:p>
    <w:p w14:paraId="2C510142" w14:textId="77777777" w:rsidR="0057187B" w:rsidRPr="0057187B" w:rsidRDefault="0057187B" w:rsidP="0057187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Here are the entities available in our system</w:t>
      </w:r>
    </w:p>
    <w:p w14:paraId="3AAA1CD7" w14:textId="77777777" w:rsidR="0057187B" w:rsidRPr="0057187B" w:rsidRDefault="0057187B" w:rsidP="0057187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Job</w:t>
      </w:r>
    </w:p>
    <w:p w14:paraId="2B21321B" w14:textId="77777777" w:rsidR="0057187B" w:rsidRPr="0057187B" w:rsidRDefault="0057187B" w:rsidP="0057187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Id</w:t>
      </w:r>
    </w:p>
    <w:p w14:paraId="338C1305" w14:textId="77777777" w:rsidR="0057187B" w:rsidRPr="0057187B" w:rsidRDefault="0057187B" w:rsidP="0057187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Title</w:t>
      </w:r>
    </w:p>
    <w:p w14:paraId="1FC27F29" w14:textId="77777777" w:rsidR="0057187B" w:rsidRPr="0057187B" w:rsidRDefault="0057187B" w:rsidP="0057187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Description</w:t>
      </w:r>
    </w:p>
    <w:p w14:paraId="0395014B" w14:textId="77777777" w:rsidR="0057187B" w:rsidRPr="0057187B" w:rsidRDefault="0057187B" w:rsidP="0057187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Location in Words</w:t>
      </w:r>
    </w:p>
    <w:p w14:paraId="065F52F8" w14:textId="77777777" w:rsidR="0057187B" w:rsidRPr="0057187B" w:rsidRDefault="0057187B" w:rsidP="0057187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Location in Lat Long</w:t>
      </w:r>
    </w:p>
    <w:p w14:paraId="11FEBAD4" w14:textId="77777777" w:rsidR="0057187B" w:rsidRPr="0057187B" w:rsidRDefault="0057187B" w:rsidP="0057187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proofErr w:type="spellStart"/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CreatedDateTime</w:t>
      </w:r>
      <w:proofErr w:type="spellEnd"/>
    </w:p>
    <w:p w14:paraId="74521C79" w14:textId="77777777" w:rsidR="0057187B" w:rsidRPr="0057187B" w:rsidRDefault="0057187B" w:rsidP="0057187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Ownership – It could be a team job or individual job</w:t>
      </w:r>
    </w:p>
    <w:p w14:paraId="0D1B3669" w14:textId="77777777" w:rsidR="0057187B" w:rsidRPr="0057187B" w:rsidRDefault="0057187B" w:rsidP="0057187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proofErr w:type="spellStart"/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UpdatedDateTime</w:t>
      </w:r>
      <w:proofErr w:type="spellEnd"/>
    </w:p>
    <w:p w14:paraId="680315B6" w14:textId="77777777" w:rsidR="0057187B" w:rsidRPr="0057187B" w:rsidRDefault="0057187B" w:rsidP="0057187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Agents</w:t>
      </w:r>
    </w:p>
    <w:p w14:paraId="5964D077" w14:textId="77777777" w:rsidR="0057187B" w:rsidRPr="0057187B" w:rsidRDefault="0057187B" w:rsidP="0057187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Contributors</w:t>
      </w:r>
    </w:p>
    <w:p w14:paraId="0B9E4DE9" w14:textId="77777777" w:rsidR="0057187B" w:rsidRPr="0057187B" w:rsidRDefault="0057187B" w:rsidP="0057187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Readers</w:t>
      </w:r>
    </w:p>
    <w:p w14:paraId="531F8D9B" w14:textId="77777777" w:rsidR="0057187B" w:rsidRPr="0057187B" w:rsidRDefault="0057187B" w:rsidP="0057187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Data Entered</w:t>
      </w:r>
    </w:p>
    <w:p w14:paraId="7C88425B" w14:textId="77777777" w:rsidR="0057187B" w:rsidRPr="0057187B" w:rsidRDefault="0057187B" w:rsidP="0057187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An array of field values</w:t>
      </w:r>
    </w:p>
    <w:p w14:paraId="12668F1A" w14:textId="77777777" w:rsidR="0057187B" w:rsidRPr="0057187B" w:rsidRDefault="0057187B" w:rsidP="0057187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Mail conversations</w:t>
      </w:r>
    </w:p>
    <w:p w14:paraId="038C9D9C" w14:textId="77777777" w:rsidR="0057187B" w:rsidRPr="0057187B" w:rsidRDefault="0057187B" w:rsidP="0057187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Subject</w:t>
      </w:r>
    </w:p>
    <w:p w14:paraId="44870FE3" w14:textId="77777777" w:rsidR="0057187B" w:rsidRPr="0057187B" w:rsidRDefault="0057187B" w:rsidP="0057187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proofErr w:type="spellStart"/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FormMail</w:t>
      </w:r>
      <w:proofErr w:type="spellEnd"/>
    </w:p>
    <w:p w14:paraId="0C79435F" w14:textId="77777777" w:rsidR="0057187B" w:rsidRPr="0057187B" w:rsidRDefault="0057187B" w:rsidP="0057187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proofErr w:type="spellStart"/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ToMail</w:t>
      </w:r>
      <w:proofErr w:type="spellEnd"/>
    </w:p>
    <w:p w14:paraId="231A4711" w14:textId="77777777" w:rsidR="0057187B" w:rsidRPr="0057187B" w:rsidRDefault="0057187B" w:rsidP="0057187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Email body</w:t>
      </w:r>
    </w:p>
    <w:p w14:paraId="42250974" w14:textId="77777777" w:rsidR="0057187B" w:rsidRPr="0057187B" w:rsidRDefault="0057187B" w:rsidP="0057187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 xml:space="preserve">Assets – It is a dynamic </w:t>
      </w:r>
      <w:proofErr w:type="gramStart"/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An</w:t>
      </w:r>
      <w:proofErr w:type="gramEnd"/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 xml:space="preserve"> asset can have N number of columns.</w:t>
      </w:r>
    </w:p>
    <w:p w14:paraId="21E87C69" w14:textId="77777777" w:rsidR="0057187B" w:rsidRPr="0057187B" w:rsidRDefault="0057187B" w:rsidP="0057187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Images - User uploads image as part of performing a job. An image should be searchable.</w:t>
      </w:r>
    </w:p>
    <w:p w14:paraId="6EF996BE" w14:textId="77777777" w:rsidR="0057187B" w:rsidRPr="0057187B" w:rsidRDefault="0057187B" w:rsidP="0057187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Audio – User can record audio notes as part of the job. An audio note must be searchable.</w:t>
      </w:r>
    </w:p>
    <w:p w14:paraId="7818E59D" w14:textId="77777777" w:rsidR="0057187B" w:rsidRPr="0057187B" w:rsidRDefault="0057187B" w:rsidP="0057187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Video – Users can record video of up to 10 sec as part of each job. A video must be searchable.</w:t>
      </w:r>
    </w:p>
    <w:p w14:paraId="6E2DBC22" w14:textId="77777777" w:rsidR="0057187B" w:rsidRPr="0057187B" w:rsidRDefault="0057187B" w:rsidP="0057187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 </w:t>
      </w:r>
    </w:p>
    <w:p w14:paraId="2592A008" w14:textId="546B7A13" w:rsidR="0057187B" w:rsidRPr="0057187B" w:rsidRDefault="0057187B" w:rsidP="0057187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 xml:space="preserve">Please provide your questions, assumptions </w:t>
      </w:r>
      <w:proofErr w:type="spellStart"/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mockups</w:t>
      </w:r>
      <w:proofErr w:type="spellEnd"/>
      <w:r w:rsidRPr="0057187B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 xml:space="preserve"> and estimation.</w:t>
      </w:r>
    </w:p>
    <w:p w14:paraId="0AC01C95" w14:textId="77777777" w:rsidR="00B4621F" w:rsidRPr="0057187B" w:rsidRDefault="00B4621F" w:rsidP="0057187B"/>
    <w:sectPr w:rsidR="00B4621F" w:rsidRPr="0057187B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A2CEC" w14:textId="77777777" w:rsidR="009C37F8" w:rsidRDefault="009C37F8" w:rsidP="00855982">
      <w:pPr>
        <w:spacing w:after="0" w:line="240" w:lineRule="auto"/>
      </w:pPr>
      <w:r>
        <w:separator/>
      </w:r>
    </w:p>
  </w:endnote>
  <w:endnote w:type="continuationSeparator" w:id="0">
    <w:p w14:paraId="68AC8228" w14:textId="77777777" w:rsidR="009C37F8" w:rsidRDefault="009C37F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926876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57536" w14:textId="77777777" w:rsidR="009C37F8" w:rsidRDefault="009C37F8" w:rsidP="00855982">
      <w:pPr>
        <w:spacing w:after="0" w:line="240" w:lineRule="auto"/>
      </w:pPr>
      <w:r>
        <w:separator/>
      </w:r>
    </w:p>
  </w:footnote>
  <w:footnote w:type="continuationSeparator" w:id="0">
    <w:p w14:paraId="5FCAFD3F" w14:textId="77777777" w:rsidR="009C37F8" w:rsidRDefault="009C37F8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4EB2849"/>
    <w:multiLevelType w:val="hybridMultilevel"/>
    <w:tmpl w:val="3092B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9A035D5"/>
    <w:multiLevelType w:val="multilevel"/>
    <w:tmpl w:val="DF56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52709E"/>
    <w:multiLevelType w:val="hybridMultilevel"/>
    <w:tmpl w:val="422ABF2A"/>
    <w:lvl w:ilvl="0" w:tplc="2E141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AC7871"/>
    <w:multiLevelType w:val="hybridMultilevel"/>
    <w:tmpl w:val="90B04A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BD14929"/>
    <w:multiLevelType w:val="hybridMultilevel"/>
    <w:tmpl w:val="4BCC2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1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20"/>
  </w:num>
  <w:num w:numId="30">
    <w:abstractNumId w:val="19"/>
  </w:num>
  <w:num w:numId="31">
    <w:abstractNumId w:val="18"/>
  </w:num>
  <w:num w:numId="32">
    <w:abstractNumId w:val="15"/>
  </w:num>
  <w:num w:numId="33">
    <w:abstractNumId w:val="2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84"/>
    <w:rsid w:val="00012387"/>
    <w:rsid w:val="00023B15"/>
    <w:rsid w:val="000909CA"/>
    <w:rsid w:val="000D11B0"/>
    <w:rsid w:val="001020B2"/>
    <w:rsid w:val="001277C0"/>
    <w:rsid w:val="00136BDE"/>
    <w:rsid w:val="001B4959"/>
    <w:rsid w:val="001D0024"/>
    <w:rsid w:val="001D4362"/>
    <w:rsid w:val="00220A02"/>
    <w:rsid w:val="00252F0E"/>
    <w:rsid w:val="00371D5E"/>
    <w:rsid w:val="00385C09"/>
    <w:rsid w:val="003929EE"/>
    <w:rsid w:val="003D5884"/>
    <w:rsid w:val="00407612"/>
    <w:rsid w:val="00416AC8"/>
    <w:rsid w:val="00431105"/>
    <w:rsid w:val="0046358C"/>
    <w:rsid w:val="0049489F"/>
    <w:rsid w:val="004E0029"/>
    <w:rsid w:val="004F20B5"/>
    <w:rsid w:val="00570AA8"/>
    <w:rsid w:val="0057187B"/>
    <w:rsid w:val="00643B82"/>
    <w:rsid w:val="006B585D"/>
    <w:rsid w:val="00753A21"/>
    <w:rsid w:val="00756384"/>
    <w:rsid w:val="007833A7"/>
    <w:rsid w:val="007B634F"/>
    <w:rsid w:val="007D6086"/>
    <w:rsid w:val="00816649"/>
    <w:rsid w:val="00855982"/>
    <w:rsid w:val="009002E0"/>
    <w:rsid w:val="009C0925"/>
    <w:rsid w:val="009C37F8"/>
    <w:rsid w:val="00A10484"/>
    <w:rsid w:val="00A26AC6"/>
    <w:rsid w:val="00A65B0B"/>
    <w:rsid w:val="00A95860"/>
    <w:rsid w:val="00AB26E0"/>
    <w:rsid w:val="00AD6568"/>
    <w:rsid w:val="00B4621F"/>
    <w:rsid w:val="00C0181F"/>
    <w:rsid w:val="00C215E4"/>
    <w:rsid w:val="00D16824"/>
    <w:rsid w:val="00DD4491"/>
    <w:rsid w:val="00E1154D"/>
    <w:rsid w:val="00ED344C"/>
    <w:rsid w:val="00F14898"/>
    <w:rsid w:val="00F16180"/>
    <w:rsid w:val="00FC2A7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5554"/>
  <w15:chartTrackingRefBased/>
  <w15:docId w15:val="{765128A9-9A22-4DBD-9C6A-C64CC864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table" w:styleId="TableGrid">
    <w:name w:val="Table Grid"/>
    <w:basedOn w:val="TableNormal"/>
    <w:uiPriority w:val="39"/>
    <w:rsid w:val="004E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1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odule-sequence-footer-button--next">
    <w:name w:val="module-sequence-footer-button--next"/>
    <w:basedOn w:val="DefaultParagraphFont"/>
    <w:rsid w:val="00571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0FB062-90E0-4999-BF18-FE78A448F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379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Asha Patel</dc:creator>
  <cp:lastModifiedBy>Asha Patel</cp:lastModifiedBy>
  <cp:revision>36</cp:revision>
  <dcterms:created xsi:type="dcterms:W3CDTF">2019-01-12T04:04:00Z</dcterms:created>
  <dcterms:modified xsi:type="dcterms:W3CDTF">2019-01-24T09:50:00Z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