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EE38E" w14:textId="5EBA01C4" w:rsidR="00A10484" w:rsidRPr="00136BDE" w:rsidRDefault="003D5884">
      <w:pPr>
        <w:pStyle w:val="Title"/>
        <w:rPr>
          <w:b/>
          <w:u w:val="single"/>
        </w:rPr>
      </w:pPr>
      <w:r w:rsidRPr="00136BDE">
        <w:rPr>
          <w:rFonts w:cstheme="majorHAnsi"/>
          <w:b/>
          <w:u w:val="single"/>
        </w:rPr>
        <w:t>Universal</w:t>
      </w:r>
      <w:r w:rsidRPr="00136BDE">
        <w:rPr>
          <w:b/>
          <w:u w:val="single"/>
        </w:rPr>
        <w:t xml:space="preserve"> Search</w:t>
      </w:r>
    </w:p>
    <w:p w14:paraId="20E298BE" w14:textId="300A7103" w:rsidR="00407612" w:rsidRDefault="00407612">
      <w:pPr>
        <w:pStyle w:val="Title"/>
        <w:rPr>
          <w:b/>
        </w:rPr>
      </w:pPr>
    </w:p>
    <w:p w14:paraId="41474A3E" w14:textId="15563C39" w:rsidR="00D16824" w:rsidRDefault="00D16824">
      <w:pPr>
        <w:pStyle w:val="Title"/>
        <w:rPr>
          <w:b/>
          <w:sz w:val="36"/>
          <w:szCs w:val="36"/>
        </w:rPr>
      </w:pPr>
    </w:p>
    <w:p w14:paraId="2851199F" w14:textId="12665B88" w:rsidR="00431105" w:rsidRDefault="00643B82" w:rsidP="00AB26E0">
      <w:pPr>
        <w:pStyle w:val="Title"/>
        <w:numPr>
          <w:ilvl w:val="0"/>
          <w:numId w:val="33"/>
        </w:numPr>
        <w:rPr>
          <w:b/>
          <w:sz w:val="36"/>
          <w:szCs w:val="36"/>
        </w:rPr>
      </w:pPr>
      <w:r>
        <w:rPr>
          <w:b/>
          <w:sz w:val="36"/>
          <w:szCs w:val="36"/>
        </w:rPr>
        <w:t>Question:</w:t>
      </w:r>
    </w:p>
    <w:p w14:paraId="34FD9253" w14:textId="7874A06F" w:rsidR="00643B82" w:rsidRPr="00AB26E0" w:rsidRDefault="00AB26E0" w:rsidP="00AB26E0">
      <w:pPr>
        <w:pStyle w:val="Title"/>
        <w:ind w:left="708"/>
        <w:jc w:val="both"/>
        <w:rPr>
          <w:rFonts w:asciiTheme="minorHAnsi" w:hAnsiTheme="minorHAnsi"/>
          <w:sz w:val="24"/>
          <w:szCs w:val="24"/>
        </w:rPr>
      </w:pPr>
      <w:r>
        <w:rPr>
          <w:rFonts w:asciiTheme="minorHAnsi" w:hAnsiTheme="minorHAnsi"/>
          <w:sz w:val="24"/>
          <w:szCs w:val="24"/>
        </w:rPr>
        <w:t xml:space="preserve">In original specification, nothing is specified that login is required by user to use universal search functionality not? </w:t>
      </w:r>
    </w:p>
    <w:p w14:paraId="623EA699" w14:textId="3FA0BD09" w:rsidR="00643B82" w:rsidRDefault="00643B82" w:rsidP="00AB26E0">
      <w:pPr>
        <w:pStyle w:val="Title"/>
        <w:ind w:left="708"/>
        <w:rPr>
          <w:b/>
          <w:sz w:val="36"/>
          <w:szCs w:val="36"/>
        </w:rPr>
      </w:pPr>
      <w:r>
        <w:rPr>
          <w:b/>
          <w:sz w:val="36"/>
          <w:szCs w:val="36"/>
        </w:rPr>
        <w:t>Assumption:</w:t>
      </w:r>
    </w:p>
    <w:p w14:paraId="1480C6E8" w14:textId="672E4F7B" w:rsidR="00AB26E0" w:rsidRDefault="00AB26E0" w:rsidP="00AB26E0">
      <w:pPr>
        <w:pStyle w:val="Title"/>
        <w:ind w:left="708"/>
        <w:jc w:val="both"/>
        <w:rPr>
          <w:rFonts w:asciiTheme="minorHAnsi" w:hAnsiTheme="minorHAnsi"/>
          <w:sz w:val="24"/>
          <w:szCs w:val="24"/>
        </w:rPr>
      </w:pPr>
      <w:r>
        <w:rPr>
          <w:rFonts w:asciiTheme="minorHAnsi" w:hAnsiTheme="minorHAnsi"/>
          <w:sz w:val="24"/>
          <w:szCs w:val="24"/>
        </w:rPr>
        <w:t>According to entity specification I understand that to access or create any of entity user must have to logged in. Because these all entities would be private to team or individual. So, I will have to create functionality that uses only user data to show result.</w:t>
      </w:r>
    </w:p>
    <w:p w14:paraId="76AC197E" w14:textId="420438E6" w:rsidR="00AB26E0" w:rsidRDefault="00AB26E0" w:rsidP="00AB26E0">
      <w:pPr>
        <w:pStyle w:val="Title"/>
        <w:ind w:left="708"/>
        <w:jc w:val="both"/>
        <w:rPr>
          <w:rFonts w:asciiTheme="minorHAnsi" w:hAnsiTheme="minorHAnsi"/>
          <w:sz w:val="24"/>
          <w:szCs w:val="24"/>
        </w:rPr>
      </w:pPr>
      <w:r>
        <w:rPr>
          <w:rFonts w:asciiTheme="minorHAnsi" w:hAnsiTheme="minorHAnsi"/>
          <w:sz w:val="24"/>
          <w:szCs w:val="24"/>
        </w:rPr>
        <w:t>Please confirm that my assumption is correct or not and provide some additional information about the same.</w:t>
      </w:r>
    </w:p>
    <w:p w14:paraId="37079B75" w14:textId="77777777" w:rsidR="00AB26E0" w:rsidRPr="00AB26E0" w:rsidRDefault="00AB26E0" w:rsidP="00AB26E0">
      <w:pPr>
        <w:pStyle w:val="Title"/>
        <w:ind w:left="708"/>
        <w:jc w:val="both"/>
        <w:rPr>
          <w:rFonts w:asciiTheme="minorHAnsi" w:hAnsiTheme="minorHAnsi"/>
          <w:sz w:val="24"/>
          <w:szCs w:val="24"/>
        </w:rPr>
      </w:pPr>
    </w:p>
    <w:p w14:paraId="1B9E5E94" w14:textId="2D5F747A" w:rsidR="00407612" w:rsidRDefault="00E1154D" w:rsidP="00AB26E0">
      <w:pPr>
        <w:pStyle w:val="Title"/>
        <w:numPr>
          <w:ilvl w:val="0"/>
          <w:numId w:val="33"/>
        </w:numPr>
        <w:rPr>
          <w:b/>
          <w:sz w:val="36"/>
          <w:szCs w:val="36"/>
        </w:rPr>
      </w:pPr>
      <w:r>
        <w:rPr>
          <w:b/>
          <w:sz w:val="36"/>
          <w:szCs w:val="36"/>
        </w:rPr>
        <w:t>Question:</w:t>
      </w:r>
    </w:p>
    <w:p w14:paraId="409F8799" w14:textId="0B87017F" w:rsidR="007D6086" w:rsidRDefault="009C0925" w:rsidP="0046358C">
      <w:pPr>
        <w:pStyle w:val="Title"/>
        <w:ind w:left="708"/>
        <w:jc w:val="both"/>
        <w:rPr>
          <w:rFonts w:asciiTheme="minorHAnsi" w:hAnsiTheme="minorHAnsi"/>
          <w:sz w:val="24"/>
          <w:szCs w:val="24"/>
        </w:rPr>
      </w:pPr>
      <w:r>
        <w:rPr>
          <w:rFonts w:asciiTheme="minorHAnsi" w:hAnsiTheme="minorHAnsi"/>
          <w:sz w:val="24"/>
          <w:szCs w:val="24"/>
        </w:rPr>
        <w:t>As per mentioned in specification,</w:t>
      </w:r>
    </w:p>
    <w:p w14:paraId="55511F78" w14:textId="053D0FCE" w:rsidR="009C0925" w:rsidRPr="009C0925" w:rsidRDefault="009C0925" w:rsidP="0046358C">
      <w:pPr>
        <w:pStyle w:val="Title"/>
        <w:ind w:left="708"/>
        <w:jc w:val="both"/>
        <w:rPr>
          <w:rFonts w:asciiTheme="minorHAnsi" w:hAnsiTheme="minorHAnsi"/>
          <w:sz w:val="24"/>
          <w:szCs w:val="24"/>
        </w:rPr>
      </w:pPr>
      <w:r>
        <w:rPr>
          <w:rFonts w:asciiTheme="minorHAnsi" w:hAnsiTheme="minorHAnsi"/>
          <w:sz w:val="24"/>
          <w:szCs w:val="24"/>
        </w:rPr>
        <w:t>There are different entities to deal with. Now when user searches for something, generated result from all entities would be display in single page? Or entity wise categories the result and display to user with different tabs?</w:t>
      </w:r>
    </w:p>
    <w:p w14:paraId="1E628763" w14:textId="0783AF74" w:rsidR="00E1154D" w:rsidRDefault="00E1154D" w:rsidP="0046358C">
      <w:pPr>
        <w:pStyle w:val="Title"/>
        <w:ind w:firstLine="708"/>
        <w:rPr>
          <w:b/>
          <w:sz w:val="36"/>
          <w:szCs w:val="36"/>
        </w:rPr>
      </w:pPr>
      <w:r>
        <w:rPr>
          <w:b/>
          <w:sz w:val="36"/>
          <w:szCs w:val="36"/>
        </w:rPr>
        <w:t>Assumption:</w:t>
      </w:r>
    </w:p>
    <w:p w14:paraId="4573B490" w14:textId="7A64D74D" w:rsidR="00B4621F" w:rsidRDefault="00816649" w:rsidP="0046358C">
      <w:pPr>
        <w:pStyle w:val="Title"/>
        <w:ind w:left="708"/>
        <w:jc w:val="both"/>
        <w:rPr>
          <w:rFonts w:asciiTheme="minorHAnsi" w:hAnsiTheme="minorHAnsi"/>
          <w:sz w:val="24"/>
          <w:szCs w:val="24"/>
        </w:rPr>
      </w:pPr>
      <w:r>
        <w:rPr>
          <w:rFonts w:asciiTheme="minorHAnsi" w:hAnsiTheme="minorHAnsi"/>
          <w:sz w:val="24"/>
          <w:szCs w:val="24"/>
        </w:rPr>
        <w:t xml:space="preserve">As per my understanding, display result within single page would may cause difficulty to user to find out </w:t>
      </w:r>
      <w:r w:rsidR="00B4621F">
        <w:rPr>
          <w:rFonts w:asciiTheme="minorHAnsi" w:hAnsiTheme="minorHAnsi"/>
          <w:sz w:val="24"/>
          <w:szCs w:val="24"/>
        </w:rPr>
        <w:t>which entity contains that result. So, if result would be distinguished according to entity it would be easy to user to go through all the details in easy manner.</w:t>
      </w:r>
    </w:p>
    <w:p w14:paraId="522130CE" w14:textId="5640186F" w:rsidR="009C0925" w:rsidRDefault="00B4621F" w:rsidP="0046358C">
      <w:pPr>
        <w:pStyle w:val="Title"/>
        <w:ind w:left="708"/>
        <w:jc w:val="both"/>
        <w:rPr>
          <w:rFonts w:asciiTheme="minorHAnsi" w:hAnsiTheme="minorHAnsi"/>
          <w:sz w:val="24"/>
          <w:szCs w:val="24"/>
        </w:rPr>
      </w:pPr>
      <w:r>
        <w:rPr>
          <w:rFonts w:asciiTheme="minorHAnsi" w:hAnsiTheme="minorHAnsi"/>
          <w:sz w:val="24"/>
          <w:szCs w:val="24"/>
        </w:rPr>
        <w:t>Please confirm that my assumption is correct or not.</w:t>
      </w:r>
    </w:p>
    <w:p w14:paraId="73F63762" w14:textId="47B79B5E" w:rsidR="00220A02" w:rsidRDefault="00220A02" w:rsidP="006B585D">
      <w:pPr>
        <w:pStyle w:val="Title"/>
        <w:jc w:val="both"/>
        <w:rPr>
          <w:rFonts w:asciiTheme="minorHAnsi" w:hAnsiTheme="minorHAnsi"/>
          <w:sz w:val="24"/>
          <w:szCs w:val="24"/>
        </w:rPr>
      </w:pPr>
    </w:p>
    <w:p w14:paraId="69D04D39" w14:textId="3BF2DB5D" w:rsidR="00220A02" w:rsidRDefault="00220A02" w:rsidP="00AB26E0">
      <w:pPr>
        <w:pStyle w:val="Title"/>
        <w:numPr>
          <w:ilvl w:val="0"/>
          <w:numId w:val="33"/>
        </w:numPr>
        <w:rPr>
          <w:b/>
          <w:sz w:val="36"/>
          <w:szCs w:val="36"/>
        </w:rPr>
      </w:pPr>
      <w:r>
        <w:rPr>
          <w:b/>
          <w:sz w:val="36"/>
          <w:szCs w:val="36"/>
        </w:rPr>
        <w:t>Question:</w:t>
      </w:r>
    </w:p>
    <w:p w14:paraId="225DD914" w14:textId="45F61C11" w:rsidR="00220A02" w:rsidRPr="006B585D" w:rsidRDefault="006B585D" w:rsidP="0046358C">
      <w:pPr>
        <w:pStyle w:val="Title"/>
        <w:ind w:left="708"/>
        <w:jc w:val="both"/>
        <w:rPr>
          <w:rFonts w:asciiTheme="minorHAnsi" w:hAnsiTheme="minorHAnsi"/>
          <w:sz w:val="24"/>
          <w:szCs w:val="24"/>
        </w:rPr>
      </w:pPr>
      <w:r>
        <w:rPr>
          <w:rFonts w:asciiTheme="minorHAnsi" w:hAnsiTheme="minorHAnsi"/>
          <w:sz w:val="24"/>
          <w:szCs w:val="24"/>
        </w:rPr>
        <w:t xml:space="preserve">In original specification, nothing is specified about suggestion. </w:t>
      </w:r>
      <w:r w:rsidR="0049489F">
        <w:rPr>
          <w:rFonts w:asciiTheme="minorHAnsi" w:hAnsiTheme="minorHAnsi"/>
          <w:sz w:val="24"/>
          <w:szCs w:val="24"/>
        </w:rPr>
        <w:t>Should system suggest other keywords related to the searched keyword?</w:t>
      </w:r>
    </w:p>
    <w:p w14:paraId="0BA9D512" w14:textId="3609DAD2" w:rsidR="00220A02" w:rsidRDefault="00220A02" w:rsidP="0046358C">
      <w:pPr>
        <w:pStyle w:val="Title"/>
        <w:ind w:left="708"/>
        <w:rPr>
          <w:b/>
          <w:sz w:val="36"/>
          <w:szCs w:val="36"/>
        </w:rPr>
      </w:pPr>
      <w:r>
        <w:rPr>
          <w:b/>
          <w:sz w:val="36"/>
          <w:szCs w:val="36"/>
        </w:rPr>
        <w:t>Assumption:</w:t>
      </w:r>
    </w:p>
    <w:p w14:paraId="331C8807" w14:textId="0D9F8DF9" w:rsidR="006B585D" w:rsidRDefault="006B585D" w:rsidP="0046358C">
      <w:pPr>
        <w:pStyle w:val="Title"/>
        <w:ind w:left="708"/>
        <w:jc w:val="both"/>
        <w:rPr>
          <w:rFonts w:asciiTheme="minorHAnsi" w:hAnsiTheme="minorHAnsi"/>
          <w:sz w:val="24"/>
          <w:szCs w:val="24"/>
        </w:rPr>
      </w:pPr>
      <w:r>
        <w:rPr>
          <w:rFonts w:asciiTheme="minorHAnsi" w:hAnsiTheme="minorHAnsi"/>
          <w:sz w:val="24"/>
          <w:szCs w:val="24"/>
        </w:rPr>
        <w:t>As per my understanding, most of the time user will not search exact words. So</w:t>
      </w:r>
      <w:r w:rsidR="0049489F">
        <w:rPr>
          <w:rFonts w:asciiTheme="minorHAnsi" w:hAnsiTheme="minorHAnsi"/>
          <w:sz w:val="24"/>
          <w:szCs w:val="24"/>
        </w:rPr>
        <w:t>,</w:t>
      </w:r>
      <w:r>
        <w:rPr>
          <w:rFonts w:asciiTheme="minorHAnsi" w:hAnsiTheme="minorHAnsi"/>
          <w:sz w:val="24"/>
          <w:szCs w:val="24"/>
        </w:rPr>
        <w:t xml:space="preserve"> it would be good if system will provide suggestions to get clear idea about what he is finding.</w:t>
      </w:r>
    </w:p>
    <w:p w14:paraId="3D164A7F" w14:textId="06FA0FC9" w:rsidR="0049489F" w:rsidRDefault="0049489F" w:rsidP="0046358C">
      <w:pPr>
        <w:pStyle w:val="Title"/>
        <w:ind w:left="708"/>
        <w:jc w:val="both"/>
        <w:rPr>
          <w:rFonts w:asciiTheme="minorHAnsi" w:hAnsiTheme="minorHAnsi"/>
          <w:sz w:val="24"/>
          <w:szCs w:val="24"/>
        </w:rPr>
      </w:pPr>
      <w:r>
        <w:rPr>
          <w:rFonts w:asciiTheme="minorHAnsi" w:hAnsiTheme="minorHAnsi"/>
          <w:sz w:val="24"/>
          <w:szCs w:val="24"/>
        </w:rPr>
        <w:t>Please confirm it.</w:t>
      </w:r>
    </w:p>
    <w:p w14:paraId="423C3C34" w14:textId="65EC6A69" w:rsidR="00A26AC6" w:rsidRDefault="00A26AC6" w:rsidP="0049489F">
      <w:pPr>
        <w:pStyle w:val="Title"/>
        <w:jc w:val="both"/>
        <w:rPr>
          <w:rFonts w:asciiTheme="minorHAnsi" w:hAnsiTheme="minorHAnsi"/>
          <w:sz w:val="24"/>
          <w:szCs w:val="24"/>
        </w:rPr>
      </w:pPr>
    </w:p>
    <w:p w14:paraId="39BB1C68" w14:textId="5A3D8896" w:rsidR="00AB26E0" w:rsidRDefault="00AB26E0" w:rsidP="0049489F">
      <w:pPr>
        <w:pStyle w:val="Title"/>
        <w:jc w:val="both"/>
        <w:rPr>
          <w:rFonts w:asciiTheme="minorHAnsi" w:hAnsiTheme="minorHAnsi"/>
          <w:sz w:val="24"/>
          <w:szCs w:val="24"/>
        </w:rPr>
      </w:pPr>
    </w:p>
    <w:p w14:paraId="05ADD549" w14:textId="78DC0F7B" w:rsidR="00AB26E0" w:rsidRDefault="00AB26E0" w:rsidP="0049489F">
      <w:pPr>
        <w:pStyle w:val="Title"/>
        <w:jc w:val="both"/>
        <w:rPr>
          <w:rFonts w:asciiTheme="minorHAnsi" w:hAnsiTheme="minorHAnsi"/>
          <w:sz w:val="24"/>
          <w:szCs w:val="24"/>
        </w:rPr>
      </w:pPr>
    </w:p>
    <w:p w14:paraId="2D4AEA34" w14:textId="2E07A4EF" w:rsidR="00AB26E0" w:rsidRDefault="00AB26E0" w:rsidP="0049489F">
      <w:pPr>
        <w:pStyle w:val="Title"/>
        <w:jc w:val="both"/>
        <w:rPr>
          <w:rFonts w:asciiTheme="minorHAnsi" w:hAnsiTheme="minorHAnsi"/>
          <w:sz w:val="24"/>
          <w:szCs w:val="24"/>
        </w:rPr>
      </w:pPr>
    </w:p>
    <w:p w14:paraId="764F28B5" w14:textId="1EAD4DD7" w:rsidR="00AB26E0" w:rsidRDefault="00AB26E0" w:rsidP="0049489F">
      <w:pPr>
        <w:pStyle w:val="Title"/>
        <w:jc w:val="both"/>
        <w:rPr>
          <w:rFonts w:asciiTheme="minorHAnsi" w:hAnsiTheme="minorHAnsi"/>
          <w:sz w:val="24"/>
          <w:szCs w:val="24"/>
        </w:rPr>
      </w:pPr>
    </w:p>
    <w:p w14:paraId="798FFD01" w14:textId="77777777" w:rsidR="00A95860" w:rsidRDefault="00A95860" w:rsidP="0049489F">
      <w:pPr>
        <w:pStyle w:val="Title"/>
        <w:jc w:val="both"/>
        <w:rPr>
          <w:rFonts w:asciiTheme="minorHAnsi" w:hAnsiTheme="minorHAnsi"/>
          <w:sz w:val="24"/>
          <w:szCs w:val="24"/>
        </w:rPr>
      </w:pPr>
    </w:p>
    <w:p w14:paraId="2E25DAC3" w14:textId="77777777" w:rsidR="003929EE" w:rsidRDefault="003929EE" w:rsidP="00AB26E0">
      <w:pPr>
        <w:pStyle w:val="Title"/>
        <w:numPr>
          <w:ilvl w:val="0"/>
          <w:numId w:val="33"/>
        </w:numPr>
        <w:jc w:val="both"/>
        <w:rPr>
          <w:b/>
          <w:sz w:val="36"/>
          <w:szCs w:val="36"/>
        </w:rPr>
      </w:pPr>
      <w:r>
        <w:rPr>
          <w:b/>
          <w:sz w:val="36"/>
          <w:szCs w:val="36"/>
        </w:rPr>
        <w:lastRenderedPageBreak/>
        <w:t>Question:</w:t>
      </w:r>
    </w:p>
    <w:p w14:paraId="49FA86D7" w14:textId="2E4B38D2" w:rsidR="003929EE" w:rsidRDefault="003929EE" w:rsidP="0046358C">
      <w:pPr>
        <w:pStyle w:val="Title"/>
        <w:ind w:left="708"/>
        <w:jc w:val="both"/>
        <w:rPr>
          <w:rFonts w:asciiTheme="minorHAnsi" w:hAnsiTheme="minorHAnsi"/>
          <w:sz w:val="24"/>
          <w:szCs w:val="24"/>
        </w:rPr>
      </w:pPr>
      <w:r>
        <w:rPr>
          <w:rFonts w:asciiTheme="minorHAnsi" w:hAnsiTheme="minorHAnsi"/>
          <w:sz w:val="24"/>
          <w:szCs w:val="24"/>
        </w:rPr>
        <w:t>As per mentioned in specification,</w:t>
      </w:r>
    </w:p>
    <w:p w14:paraId="573E8BE4" w14:textId="3E199DC8" w:rsidR="009002E0" w:rsidRPr="003929EE" w:rsidRDefault="003929EE" w:rsidP="00F16180">
      <w:pPr>
        <w:pStyle w:val="Title"/>
        <w:ind w:left="708"/>
        <w:jc w:val="both"/>
        <w:rPr>
          <w:rFonts w:asciiTheme="minorHAnsi" w:hAnsiTheme="minorHAnsi"/>
          <w:sz w:val="24"/>
          <w:szCs w:val="24"/>
        </w:rPr>
      </w:pPr>
      <w:r>
        <w:rPr>
          <w:rFonts w:asciiTheme="minorHAnsi" w:hAnsiTheme="minorHAnsi"/>
          <w:sz w:val="24"/>
          <w:szCs w:val="24"/>
        </w:rPr>
        <w:t>Job could be in team or individual. Should system generate the search results from all the team members content also or user will be able to search the keyword only within his area of access?</w:t>
      </w:r>
    </w:p>
    <w:p w14:paraId="339BB70A" w14:textId="5DAF1210" w:rsidR="003929EE" w:rsidRDefault="003929EE" w:rsidP="0046358C">
      <w:pPr>
        <w:pStyle w:val="Title"/>
        <w:ind w:left="708"/>
        <w:jc w:val="both"/>
        <w:rPr>
          <w:b/>
          <w:sz w:val="36"/>
          <w:szCs w:val="36"/>
        </w:rPr>
      </w:pPr>
      <w:r>
        <w:rPr>
          <w:b/>
          <w:sz w:val="36"/>
          <w:szCs w:val="36"/>
        </w:rPr>
        <w:t>Assumption:</w:t>
      </w:r>
    </w:p>
    <w:p w14:paraId="6BADEDFC" w14:textId="4F6D218B" w:rsidR="007B634F" w:rsidRDefault="003929EE" w:rsidP="0046358C">
      <w:pPr>
        <w:pStyle w:val="Title"/>
        <w:ind w:left="708"/>
        <w:jc w:val="both"/>
        <w:rPr>
          <w:rFonts w:asciiTheme="minorHAnsi" w:hAnsiTheme="minorHAnsi"/>
          <w:sz w:val="24"/>
          <w:szCs w:val="24"/>
        </w:rPr>
      </w:pPr>
      <w:r>
        <w:rPr>
          <w:rFonts w:asciiTheme="minorHAnsi" w:hAnsiTheme="minorHAnsi"/>
          <w:sz w:val="24"/>
          <w:szCs w:val="24"/>
        </w:rPr>
        <w:t>I have assumed that job is done in team. So, search result should provide information from team member</w:t>
      </w:r>
      <w:r w:rsidR="007B634F">
        <w:rPr>
          <w:rFonts w:asciiTheme="minorHAnsi" w:hAnsiTheme="minorHAnsi"/>
          <w:sz w:val="24"/>
          <w:szCs w:val="24"/>
        </w:rPr>
        <w:t>s</w:t>
      </w:r>
      <w:r w:rsidR="00C0181F">
        <w:rPr>
          <w:rFonts w:asciiTheme="minorHAnsi" w:hAnsiTheme="minorHAnsi"/>
          <w:sz w:val="24"/>
          <w:szCs w:val="24"/>
        </w:rPr>
        <w:t xml:space="preserve"> who has </w:t>
      </w:r>
      <w:r w:rsidR="007B634F">
        <w:rPr>
          <w:rFonts w:asciiTheme="minorHAnsi" w:hAnsiTheme="minorHAnsi"/>
          <w:sz w:val="24"/>
          <w:szCs w:val="24"/>
        </w:rPr>
        <w:t xml:space="preserve">contribute in job by adding </w:t>
      </w:r>
      <w:r w:rsidR="00252F0E">
        <w:rPr>
          <w:rFonts w:asciiTheme="minorHAnsi" w:hAnsiTheme="minorHAnsi"/>
          <w:sz w:val="24"/>
          <w:szCs w:val="24"/>
        </w:rPr>
        <w:t xml:space="preserve">Data entered, </w:t>
      </w:r>
      <w:r w:rsidR="007B634F">
        <w:rPr>
          <w:rFonts w:asciiTheme="minorHAnsi" w:hAnsiTheme="minorHAnsi"/>
          <w:sz w:val="24"/>
          <w:szCs w:val="24"/>
        </w:rPr>
        <w:t>Assets, Images, Audio, Video etc.</w:t>
      </w:r>
    </w:p>
    <w:p w14:paraId="1FA263B5" w14:textId="2DF77484" w:rsidR="001D0024" w:rsidRDefault="007B634F" w:rsidP="0046358C">
      <w:pPr>
        <w:pStyle w:val="Title"/>
        <w:ind w:left="708"/>
        <w:jc w:val="both"/>
        <w:rPr>
          <w:rFonts w:asciiTheme="minorHAnsi" w:hAnsiTheme="minorHAnsi"/>
          <w:sz w:val="24"/>
          <w:szCs w:val="24"/>
        </w:rPr>
      </w:pPr>
      <w:r>
        <w:rPr>
          <w:rFonts w:asciiTheme="minorHAnsi" w:hAnsiTheme="minorHAnsi"/>
          <w:sz w:val="24"/>
          <w:szCs w:val="24"/>
        </w:rPr>
        <w:t xml:space="preserve"> </w:t>
      </w:r>
    </w:p>
    <w:p w14:paraId="093DC259" w14:textId="458BCC1C" w:rsidR="00023B15" w:rsidRDefault="00023B15" w:rsidP="00AB26E0">
      <w:pPr>
        <w:pStyle w:val="Title"/>
        <w:numPr>
          <w:ilvl w:val="0"/>
          <w:numId w:val="33"/>
        </w:numPr>
        <w:jc w:val="both"/>
        <w:rPr>
          <w:b/>
          <w:sz w:val="36"/>
          <w:szCs w:val="36"/>
        </w:rPr>
      </w:pPr>
      <w:r>
        <w:rPr>
          <w:b/>
          <w:sz w:val="36"/>
          <w:szCs w:val="36"/>
        </w:rPr>
        <w:t>Question:</w:t>
      </w:r>
    </w:p>
    <w:p w14:paraId="7E439AC3" w14:textId="33FA8728" w:rsidR="00416AC8" w:rsidRPr="00371D5E" w:rsidRDefault="00371D5E" w:rsidP="0046358C">
      <w:pPr>
        <w:pStyle w:val="Title"/>
        <w:ind w:left="708"/>
        <w:jc w:val="both"/>
        <w:rPr>
          <w:rFonts w:asciiTheme="minorHAnsi" w:hAnsiTheme="minorHAnsi"/>
          <w:sz w:val="24"/>
          <w:szCs w:val="24"/>
        </w:rPr>
      </w:pPr>
      <w:r>
        <w:rPr>
          <w:rFonts w:asciiTheme="minorHAnsi" w:hAnsiTheme="minorHAnsi"/>
          <w:sz w:val="24"/>
          <w:szCs w:val="24"/>
        </w:rPr>
        <w:t>If auto suggestion is there, then what would be the limit for keyword suggestion.</w:t>
      </w:r>
    </w:p>
    <w:p w14:paraId="088A8B30" w14:textId="2D1FE03A" w:rsidR="00023B15" w:rsidRDefault="00023B15" w:rsidP="0046358C">
      <w:pPr>
        <w:pStyle w:val="Title"/>
        <w:ind w:left="708"/>
        <w:jc w:val="both"/>
        <w:rPr>
          <w:b/>
          <w:sz w:val="36"/>
          <w:szCs w:val="36"/>
        </w:rPr>
      </w:pPr>
      <w:r>
        <w:rPr>
          <w:b/>
          <w:sz w:val="36"/>
          <w:szCs w:val="36"/>
        </w:rPr>
        <w:t>Assumption:</w:t>
      </w:r>
    </w:p>
    <w:p w14:paraId="5350F473" w14:textId="63BEB0FF" w:rsidR="00371D5E" w:rsidRDefault="00371D5E" w:rsidP="0046358C">
      <w:pPr>
        <w:pStyle w:val="Title"/>
        <w:ind w:left="708"/>
        <w:jc w:val="both"/>
        <w:rPr>
          <w:rFonts w:asciiTheme="minorHAnsi" w:hAnsiTheme="minorHAnsi"/>
          <w:sz w:val="24"/>
          <w:szCs w:val="24"/>
        </w:rPr>
      </w:pPr>
      <w:r>
        <w:rPr>
          <w:rFonts w:asciiTheme="minorHAnsi" w:hAnsiTheme="minorHAnsi"/>
          <w:sz w:val="24"/>
          <w:szCs w:val="24"/>
        </w:rPr>
        <w:t>As per my knowledge, for fast response suggestion much limits up to 10 results.</w:t>
      </w:r>
    </w:p>
    <w:p w14:paraId="3AE9CA9E" w14:textId="39E3B16B" w:rsidR="00371D5E" w:rsidRDefault="00371D5E" w:rsidP="0046358C">
      <w:pPr>
        <w:pStyle w:val="Title"/>
        <w:ind w:left="708"/>
        <w:jc w:val="both"/>
        <w:rPr>
          <w:rFonts w:asciiTheme="minorHAnsi" w:hAnsiTheme="minorHAnsi"/>
          <w:sz w:val="24"/>
          <w:szCs w:val="24"/>
        </w:rPr>
      </w:pPr>
      <w:r>
        <w:rPr>
          <w:rFonts w:asciiTheme="minorHAnsi" w:hAnsiTheme="minorHAnsi"/>
          <w:sz w:val="24"/>
          <w:szCs w:val="24"/>
        </w:rPr>
        <w:t>Please confirm that my assumption is correct or not.</w:t>
      </w:r>
    </w:p>
    <w:p w14:paraId="6F1A2E82" w14:textId="77777777" w:rsidR="00AB26E0" w:rsidRDefault="00AB26E0" w:rsidP="0046358C">
      <w:pPr>
        <w:pStyle w:val="Title"/>
        <w:ind w:left="708"/>
        <w:jc w:val="both"/>
        <w:rPr>
          <w:rFonts w:asciiTheme="minorHAnsi" w:hAnsiTheme="minorHAnsi"/>
          <w:sz w:val="24"/>
          <w:szCs w:val="24"/>
        </w:rPr>
      </w:pPr>
    </w:p>
    <w:p w14:paraId="555CCBBC" w14:textId="50AC071D" w:rsidR="001B4959" w:rsidRDefault="001B4959" w:rsidP="00AB26E0">
      <w:pPr>
        <w:pStyle w:val="Title"/>
        <w:numPr>
          <w:ilvl w:val="0"/>
          <w:numId w:val="33"/>
        </w:numPr>
        <w:jc w:val="both"/>
        <w:rPr>
          <w:b/>
          <w:sz w:val="36"/>
          <w:szCs w:val="36"/>
        </w:rPr>
      </w:pPr>
      <w:r>
        <w:rPr>
          <w:b/>
          <w:sz w:val="36"/>
          <w:szCs w:val="36"/>
        </w:rPr>
        <w:t>Question:</w:t>
      </w:r>
    </w:p>
    <w:p w14:paraId="7299D593" w14:textId="31248564" w:rsidR="001B4959" w:rsidRPr="001B4959" w:rsidRDefault="001B4959" w:rsidP="001B4959">
      <w:pPr>
        <w:pStyle w:val="Title"/>
        <w:ind w:left="720"/>
        <w:jc w:val="both"/>
        <w:rPr>
          <w:rFonts w:asciiTheme="minorHAnsi" w:hAnsiTheme="minorHAnsi"/>
          <w:sz w:val="24"/>
          <w:szCs w:val="24"/>
        </w:rPr>
      </w:pPr>
      <w:r>
        <w:rPr>
          <w:rFonts w:asciiTheme="minorHAnsi" w:hAnsiTheme="minorHAnsi"/>
          <w:sz w:val="24"/>
          <w:szCs w:val="24"/>
        </w:rPr>
        <w:t>When search result would be display, Will system provide the link to the specific entity at which keyword is belongs to. Or it will display only the content at which it is belongs to?</w:t>
      </w:r>
    </w:p>
    <w:p w14:paraId="64BA5E26" w14:textId="611E2511" w:rsidR="001B4959" w:rsidRDefault="001B4959" w:rsidP="001B4959">
      <w:pPr>
        <w:pStyle w:val="Title"/>
        <w:ind w:left="720"/>
        <w:jc w:val="both"/>
        <w:rPr>
          <w:b/>
          <w:sz w:val="36"/>
          <w:szCs w:val="36"/>
        </w:rPr>
      </w:pPr>
      <w:r>
        <w:rPr>
          <w:b/>
          <w:sz w:val="36"/>
          <w:szCs w:val="36"/>
        </w:rPr>
        <w:t>Assumption:</w:t>
      </w:r>
    </w:p>
    <w:p w14:paraId="1AEA5872" w14:textId="77777777" w:rsidR="001B4959" w:rsidRDefault="001B4959" w:rsidP="001B4959">
      <w:pPr>
        <w:pStyle w:val="Title"/>
        <w:ind w:left="720"/>
        <w:jc w:val="both"/>
        <w:rPr>
          <w:rFonts w:asciiTheme="minorHAnsi" w:hAnsiTheme="minorHAnsi"/>
          <w:sz w:val="24"/>
          <w:szCs w:val="24"/>
        </w:rPr>
      </w:pPr>
      <w:r>
        <w:rPr>
          <w:rFonts w:asciiTheme="minorHAnsi" w:hAnsiTheme="minorHAnsi"/>
          <w:sz w:val="24"/>
          <w:szCs w:val="24"/>
        </w:rPr>
        <w:t xml:space="preserve">I have assumed that result should provide link to which keyword is belongs to. It will allow the user to move faster to the content that he want. </w:t>
      </w:r>
    </w:p>
    <w:p w14:paraId="5C80F1EA" w14:textId="79D4E26B" w:rsidR="001B4959" w:rsidRPr="001B4959" w:rsidRDefault="001B4959" w:rsidP="001B4959">
      <w:pPr>
        <w:pStyle w:val="Title"/>
        <w:ind w:left="720"/>
        <w:jc w:val="both"/>
        <w:rPr>
          <w:rFonts w:asciiTheme="minorHAnsi" w:hAnsiTheme="minorHAnsi"/>
          <w:sz w:val="24"/>
          <w:szCs w:val="24"/>
        </w:rPr>
      </w:pPr>
      <w:r>
        <w:rPr>
          <w:rFonts w:asciiTheme="minorHAnsi" w:hAnsiTheme="minorHAnsi"/>
          <w:sz w:val="24"/>
          <w:szCs w:val="24"/>
        </w:rPr>
        <w:t xml:space="preserve">Please confirm that my assumption is correct or not. </w:t>
      </w:r>
    </w:p>
    <w:p w14:paraId="2E146E01" w14:textId="5A96A210" w:rsidR="001277C0" w:rsidRDefault="001277C0" w:rsidP="001B4959">
      <w:pPr>
        <w:pStyle w:val="Title"/>
        <w:jc w:val="both"/>
        <w:rPr>
          <w:rFonts w:asciiTheme="minorHAnsi" w:hAnsiTheme="minorHAnsi"/>
          <w:sz w:val="24"/>
          <w:szCs w:val="24"/>
        </w:rPr>
      </w:pPr>
    </w:p>
    <w:p w14:paraId="5FD41B99" w14:textId="6733A9FA" w:rsidR="00136BDE" w:rsidRDefault="00136BDE" w:rsidP="001B4959">
      <w:pPr>
        <w:pStyle w:val="Title"/>
        <w:jc w:val="both"/>
        <w:rPr>
          <w:rFonts w:asciiTheme="minorHAnsi" w:hAnsiTheme="minorHAnsi"/>
          <w:sz w:val="24"/>
          <w:szCs w:val="24"/>
        </w:rPr>
      </w:pPr>
    </w:p>
    <w:p w14:paraId="440CBD27" w14:textId="58CA0FC1" w:rsidR="00136BDE" w:rsidRDefault="00136BDE" w:rsidP="001B4959">
      <w:pPr>
        <w:pStyle w:val="Title"/>
        <w:jc w:val="both"/>
        <w:rPr>
          <w:rFonts w:asciiTheme="minorHAnsi" w:hAnsiTheme="minorHAnsi"/>
          <w:sz w:val="24"/>
          <w:szCs w:val="24"/>
        </w:rPr>
      </w:pPr>
    </w:p>
    <w:p w14:paraId="5ACB56EC" w14:textId="45D28695" w:rsidR="00136BDE" w:rsidRDefault="00136BDE" w:rsidP="001B4959">
      <w:pPr>
        <w:pStyle w:val="Title"/>
        <w:jc w:val="both"/>
        <w:rPr>
          <w:rFonts w:asciiTheme="minorHAnsi" w:hAnsiTheme="minorHAnsi"/>
          <w:sz w:val="24"/>
          <w:szCs w:val="24"/>
        </w:rPr>
      </w:pPr>
    </w:p>
    <w:p w14:paraId="3881DCB8" w14:textId="68FD4978" w:rsidR="00136BDE" w:rsidRDefault="00136BDE" w:rsidP="001B4959">
      <w:pPr>
        <w:pStyle w:val="Title"/>
        <w:jc w:val="both"/>
        <w:rPr>
          <w:rFonts w:asciiTheme="minorHAnsi" w:hAnsiTheme="minorHAnsi"/>
          <w:sz w:val="24"/>
          <w:szCs w:val="24"/>
        </w:rPr>
      </w:pPr>
    </w:p>
    <w:p w14:paraId="57F87D80" w14:textId="72F36978" w:rsidR="00136BDE" w:rsidRDefault="00136BDE" w:rsidP="001B4959">
      <w:pPr>
        <w:pStyle w:val="Title"/>
        <w:jc w:val="both"/>
        <w:rPr>
          <w:rFonts w:asciiTheme="minorHAnsi" w:hAnsiTheme="minorHAnsi"/>
          <w:sz w:val="24"/>
          <w:szCs w:val="24"/>
        </w:rPr>
      </w:pPr>
    </w:p>
    <w:p w14:paraId="7F2215DA" w14:textId="59AD56BD" w:rsidR="00136BDE" w:rsidRDefault="00136BDE" w:rsidP="001B4959">
      <w:pPr>
        <w:pStyle w:val="Title"/>
        <w:jc w:val="both"/>
        <w:rPr>
          <w:rFonts w:asciiTheme="minorHAnsi" w:hAnsiTheme="minorHAnsi"/>
          <w:sz w:val="24"/>
          <w:szCs w:val="24"/>
        </w:rPr>
      </w:pPr>
    </w:p>
    <w:p w14:paraId="69E564F4" w14:textId="205ECBBF" w:rsidR="00136BDE" w:rsidRDefault="00136BDE" w:rsidP="001B4959">
      <w:pPr>
        <w:pStyle w:val="Title"/>
        <w:jc w:val="both"/>
        <w:rPr>
          <w:rFonts w:asciiTheme="minorHAnsi" w:hAnsiTheme="minorHAnsi"/>
          <w:sz w:val="24"/>
          <w:szCs w:val="24"/>
        </w:rPr>
      </w:pPr>
    </w:p>
    <w:p w14:paraId="6FBB0F76" w14:textId="764D2118" w:rsidR="00136BDE" w:rsidRDefault="00136BDE" w:rsidP="001B4959">
      <w:pPr>
        <w:pStyle w:val="Title"/>
        <w:jc w:val="both"/>
        <w:rPr>
          <w:rFonts w:asciiTheme="minorHAnsi" w:hAnsiTheme="minorHAnsi"/>
          <w:sz w:val="24"/>
          <w:szCs w:val="24"/>
        </w:rPr>
      </w:pPr>
    </w:p>
    <w:p w14:paraId="07FB800C" w14:textId="566BF63E" w:rsidR="00136BDE" w:rsidRDefault="00136BDE" w:rsidP="001B4959">
      <w:pPr>
        <w:pStyle w:val="Title"/>
        <w:jc w:val="both"/>
        <w:rPr>
          <w:rFonts w:asciiTheme="minorHAnsi" w:hAnsiTheme="minorHAnsi"/>
          <w:sz w:val="24"/>
          <w:szCs w:val="24"/>
        </w:rPr>
      </w:pPr>
    </w:p>
    <w:p w14:paraId="06D296F9" w14:textId="57F677E4" w:rsidR="00136BDE" w:rsidRDefault="00136BDE" w:rsidP="001B4959">
      <w:pPr>
        <w:pStyle w:val="Title"/>
        <w:jc w:val="both"/>
        <w:rPr>
          <w:rFonts w:asciiTheme="minorHAnsi" w:hAnsiTheme="minorHAnsi"/>
          <w:sz w:val="24"/>
          <w:szCs w:val="24"/>
        </w:rPr>
      </w:pPr>
    </w:p>
    <w:p w14:paraId="256250D4" w14:textId="47C3972D" w:rsidR="00136BDE" w:rsidRDefault="00136BDE" w:rsidP="001B4959">
      <w:pPr>
        <w:pStyle w:val="Title"/>
        <w:jc w:val="both"/>
        <w:rPr>
          <w:rFonts w:asciiTheme="minorHAnsi" w:hAnsiTheme="minorHAnsi"/>
          <w:sz w:val="24"/>
          <w:szCs w:val="24"/>
        </w:rPr>
      </w:pPr>
    </w:p>
    <w:p w14:paraId="358B8219" w14:textId="440AD060" w:rsidR="00136BDE" w:rsidRDefault="00136BDE" w:rsidP="001B4959">
      <w:pPr>
        <w:pStyle w:val="Title"/>
        <w:jc w:val="both"/>
        <w:rPr>
          <w:rFonts w:asciiTheme="minorHAnsi" w:hAnsiTheme="minorHAnsi"/>
          <w:sz w:val="24"/>
          <w:szCs w:val="24"/>
        </w:rPr>
      </w:pPr>
    </w:p>
    <w:p w14:paraId="6DE8BDCD" w14:textId="14C653E4" w:rsidR="00136BDE" w:rsidRDefault="00136BDE" w:rsidP="001B4959">
      <w:pPr>
        <w:pStyle w:val="Title"/>
        <w:jc w:val="both"/>
        <w:rPr>
          <w:rFonts w:asciiTheme="minorHAnsi" w:hAnsiTheme="minorHAnsi"/>
          <w:sz w:val="24"/>
          <w:szCs w:val="24"/>
        </w:rPr>
      </w:pPr>
    </w:p>
    <w:p w14:paraId="178D1365" w14:textId="1A2DBAB2" w:rsidR="00136BDE" w:rsidRDefault="00136BDE" w:rsidP="001B4959">
      <w:pPr>
        <w:pStyle w:val="Title"/>
        <w:jc w:val="both"/>
        <w:rPr>
          <w:rFonts w:asciiTheme="minorHAnsi" w:hAnsiTheme="minorHAnsi"/>
          <w:sz w:val="24"/>
          <w:szCs w:val="24"/>
        </w:rPr>
      </w:pPr>
    </w:p>
    <w:p w14:paraId="6760108F" w14:textId="6B682C3E" w:rsidR="00136BDE" w:rsidRDefault="00136BDE" w:rsidP="001B4959">
      <w:pPr>
        <w:pStyle w:val="Title"/>
        <w:jc w:val="both"/>
        <w:rPr>
          <w:rFonts w:asciiTheme="minorHAnsi" w:hAnsiTheme="minorHAnsi"/>
          <w:sz w:val="24"/>
          <w:szCs w:val="24"/>
        </w:rPr>
      </w:pPr>
    </w:p>
    <w:p w14:paraId="16762EC0" w14:textId="77777777" w:rsidR="00136BDE" w:rsidRDefault="00136BDE" w:rsidP="001B4959">
      <w:pPr>
        <w:pStyle w:val="Title"/>
        <w:jc w:val="both"/>
        <w:rPr>
          <w:rFonts w:asciiTheme="minorHAnsi" w:hAnsiTheme="minorHAnsi"/>
          <w:sz w:val="24"/>
          <w:szCs w:val="24"/>
        </w:rPr>
      </w:pPr>
    </w:p>
    <w:p w14:paraId="59ADE9C5" w14:textId="7F36A7BA" w:rsidR="00136BDE" w:rsidRPr="00136BDE" w:rsidRDefault="00136BDE" w:rsidP="001B4959">
      <w:pPr>
        <w:pStyle w:val="Title"/>
        <w:jc w:val="both"/>
        <w:rPr>
          <w:rFonts w:cstheme="majorHAnsi"/>
          <w:b/>
          <w:sz w:val="36"/>
          <w:szCs w:val="36"/>
        </w:rPr>
      </w:pPr>
      <w:bookmarkStart w:id="0" w:name="_GoBack"/>
      <w:r w:rsidRPr="00136BDE">
        <w:rPr>
          <w:rFonts w:cstheme="majorHAnsi"/>
          <w:b/>
          <w:sz w:val="36"/>
          <w:szCs w:val="36"/>
        </w:rPr>
        <w:lastRenderedPageBreak/>
        <w:t>Mockups:</w:t>
      </w:r>
    </w:p>
    <w:bookmarkEnd w:id="0"/>
    <w:p w14:paraId="12C82834" w14:textId="2E1538F4" w:rsidR="00385C09" w:rsidRDefault="00136BDE" w:rsidP="001B4959">
      <w:pPr>
        <w:pStyle w:val="Title"/>
        <w:jc w:val="both"/>
        <w:rPr>
          <w:rFonts w:asciiTheme="minorHAnsi" w:hAnsiTheme="minorHAnsi"/>
          <w:b/>
          <w:sz w:val="36"/>
          <w:szCs w:val="36"/>
        </w:rPr>
      </w:pPr>
      <w:r>
        <w:rPr>
          <w:noProof/>
        </w:rPr>
        <w:drawing>
          <wp:inline distT="0" distB="0" distL="0" distR="0" wp14:anchorId="01F544C8" wp14:editId="3DAE5A66">
            <wp:extent cx="3325091" cy="190648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7519" cy="1919345"/>
                    </a:xfrm>
                    <a:prstGeom prst="rect">
                      <a:avLst/>
                    </a:prstGeom>
                  </pic:spPr>
                </pic:pic>
              </a:graphicData>
            </a:graphic>
          </wp:inline>
        </w:drawing>
      </w:r>
    </w:p>
    <w:p w14:paraId="47A40FEE" w14:textId="0261703B" w:rsidR="00136BDE" w:rsidRDefault="00136BDE" w:rsidP="001B4959">
      <w:pPr>
        <w:pStyle w:val="Title"/>
        <w:jc w:val="both"/>
        <w:rPr>
          <w:rFonts w:asciiTheme="minorHAnsi" w:hAnsiTheme="minorHAnsi"/>
          <w:b/>
          <w:sz w:val="36"/>
          <w:szCs w:val="36"/>
        </w:rPr>
      </w:pPr>
      <w:r>
        <w:rPr>
          <w:noProof/>
        </w:rPr>
        <w:drawing>
          <wp:inline distT="0" distB="0" distL="0" distR="0" wp14:anchorId="3C340D9F" wp14:editId="1CAE2629">
            <wp:extent cx="5225143" cy="32355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5361" cy="3241896"/>
                    </a:xfrm>
                    <a:prstGeom prst="rect">
                      <a:avLst/>
                    </a:prstGeom>
                  </pic:spPr>
                </pic:pic>
              </a:graphicData>
            </a:graphic>
          </wp:inline>
        </w:drawing>
      </w:r>
    </w:p>
    <w:p w14:paraId="7CD40CDE" w14:textId="77777777" w:rsidR="00136BDE" w:rsidRDefault="00136BDE" w:rsidP="001B4959">
      <w:pPr>
        <w:pStyle w:val="Title"/>
        <w:jc w:val="both"/>
        <w:rPr>
          <w:rFonts w:asciiTheme="minorHAnsi" w:hAnsiTheme="minorHAnsi"/>
          <w:b/>
          <w:sz w:val="36"/>
          <w:szCs w:val="36"/>
        </w:rPr>
      </w:pPr>
      <w:r>
        <w:rPr>
          <w:noProof/>
        </w:rPr>
        <w:lastRenderedPageBreak/>
        <w:drawing>
          <wp:inline distT="0" distB="0" distL="0" distR="0" wp14:anchorId="6B956290" wp14:editId="484A4612">
            <wp:extent cx="6030686" cy="45243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1324" cy="4524854"/>
                    </a:xfrm>
                    <a:prstGeom prst="rect">
                      <a:avLst/>
                    </a:prstGeom>
                  </pic:spPr>
                </pic:pic>
              </a:graphicData>
            </a:graphic>
          </wp:inline>
        </w:drawing>
      </w:r>
    </w:p>
    <w:p w14:paraId="5BEF21F7" w14:textId="77777777" w:rsidR="00136BDE" w:rsidRDefault="00136BDE" w:rsidP="00136BDE">
      <w:pPr>
        <w:pStyle w:val="Title"/>
        <w:jc w:val="both"/>
        <w:rPr>
          <w:rFonts w:asciiTheme="minorHAnsi" w:hAnsiTheme="minorHAnsi"/>
          <w:b/>
          <w:sz w:val="36"/>
          <w:szCs w:val="36"/>
        </w:rPr>
      </w:pPr>
    </w:p>
    <w:p w14:paraId="3BFB06E9" w14:textId="77777777" w:rsidR="00136BDE" w:rsidRDefault="00136BDE" w:rsidP="00136BDE">
      <w:pPr>
        <w:pStyle w:val="Title"/>
        <w:jc w:val="both"/>
        <w:rPr>
          <w:rFonts w:asciiTheme="minorHAnsi" w:hAnsiTheme="minorHAnsi"/>
          <w:b/>
          <w:sz w:val="36"/>
          <w:szCs w:val="36"/>
        </w:rPr>
      </w:pPr>
    </w:p>
    <w:p w14:paraId="77091CDF" w14:textId="77777777" w:rsidR="00136BDE" w:rsidRDefault="00136BDE" w:rsidP="00136BDE">
      <w:pPr>
        <w:pStyle w:val="Title"/>
        <w:jc w:val="both"/>
        <w:rPr>
          <w:rFonts w:asciiTheme="minorHAnsi" w:hAnsiTheme="minorHAnsi"/>
          <w:b/>
          <w:sz w:val="36"/>
          <w:szCs w:val="36"/>
        </w:rPr>
      </w:pPr>
    </w:p>
    <w:p w14:paraId="73256509" w14:textId="77777777" w:rsidR="00136BDE" w:rsidRDefault="00136BDE" w:rsidP="00136BDE">
      <w:pPr>
        <w:pStyle w:val="Title"/>
        <w:jc w:val="both"/>
        <w:rPr>
          <w:rFonts w:asciiTheme="minorHAnsi" w:hAnsiTheme="minorHAnsi"/>
          <w:b/>
          <w:sz w:val="36"/>
          <w:szCs w:val="36"/>
        </w:rPr>
      </w:pPr>
    </w:p>
    <w:p w14:paraId="6C455AA2" w14:textId="77777777" w:rsidR="00136BDE" w:rsidRDefault="00136BDE" w:rsidP="00136BDE">
      <w:pPr>
        <w:pStyle w:val="Title"/>
        <w:jc w:val="both"/>
        <w:rPr>
          <w:rFonts w:asciiTheme="minorHAnsi" w:hAnsiTheme="minorHAnsi"/>
          <w:b/>
          <w:sz w:val="36"/>
          <w:szCs w:val="36"/>
        </w:rPr>
      </w:pPr>
    </w:p>
    <w:p w14:paraId="5BDB61E7" w14:textId="77777777" w:rsidR="00136BDE" w:rsidRDefault="00136BDE" w:rsidP="00136BDE">
      <w:pPr>
        <w:pStyle w:val="Title"/>
        <w:jc w:val="both"/>
        <w:rPr>
          <w:rFonts w:asciiTheme="minorHAnsi" w:hAnsiTheme="minorHAnsi"/>
          <w:b/>
          <w:sz w:val="36"/>
          <w:szCs w:val="36"/>
        </w:rPr>
      </w:pPr>
    </w:p>
    <w:p w14:paraId="7B4A6F84" w14:textId="77777777" w:rsidR="00136BDE" w:rsidRDefault="00136BDE" w:rsidP="00136BDE">
      <w:pPr>
        <w:pStyle w:val="Title"/>
        <w:jc w:val="both"/>
        <w:rPr>
          <w:rFonts w:asciiTheme="minorHAnsi" w:hAnsiTheme="minorHAnsi"/>
          <w:b/>
          <w:sz w:val="36"/>
          <w:szCs w:val="36"/>
        </w:rPr>
      </w:pPr>
    </w:p>
    <w:p w14:paraId="66B377D4" w14:textId="77777777" w:rsidR="00136BDE" w:rsidRDefault="00136BDE" w:rsidP="00136BDE">
      <w:pPr>
        <w:pStyle w:val="Title"/>
        <w:jc w:val="both"/>
        <w:rPr>
          <w:rFonts w:asciiTheme="minorHAnsi" w:hAnsiTheme="minorHAnsi"/>
          <w:b/>
          <w:sz w:val="36"/>
          <w:szCs w:val="36"/>
        </w:rPr>
      </w:pPr>
    </w:p>
    <w:p w14:paraId="0996BED0" w14:textId="77777777" w:rsidR="00136BDE" w:rsidRDefault="00136BDE" w:rsidP="00136BDE">
      <w:pPr>
        <w:pStyle w:val="Title"/>
        <w:jc w:val="both"/>
        <w:rPr>
          <w:rFonts w:asciiTheme="minorHAnsi" w:hAnsiTheme="minorHAnsi"/>
          <w:b/>
          <w:sz w:val="36"/>
          <w:szCs w:val="36"/>
        </w:rPr>
      </w:pPr>
    </w:p>
    <w:p w14:paraId="1268AEE9" w14:textId="77777777" w:rsidR="00136BDE" w:rsidRDefault="00136BDE" w:rsidP="00136BDE">
      <w:pPr>
        <w:pStyle w:val="Title"/>
        <w:jc w:val="both"/>
        <w:rPr>
          <w:rFonts w:asciiTheme="minorHAnsi" w:hAnsiTheme="minorHAnsi"/>
          <w:b/>
          <w:sz w:val="36"/>
          <w:szCs w:val="36"/>
        </w:rPr>
      </w:pPr>
    </w:p>
    <w:p w14:paraId="1AC08337" w14:textId="77777777" w:rsidR="00136BDE" w:rsidRDefault="00136BDE" w:rsidP="00136BDE">
      <w:pPr>
        <w:pStyle w:val="Title"/>
        <w:jc w:val="both"/>
        <w:rPr>
          <w:rFonts w:asciiTheme="minorHAnsi" w:hAnsiTheme="minorHAnsi"/>
          <w:b/>
          <w:sz w:val="36"/>
          <w:szCs w:val="36"/>
        </w:rPr>
      </w:pPr>
    </w:p>
    <w:p w14:paraId="6B948B3A" w14:textId="77777777" w:rsidR="00136BDE" w:rsidRDefault="00136BDE" w:rsidP="00136BDE">
      <w:pPr>
        <w:pStyle w:val="Title"/>
        <w:jc w:val="both"/>
        <w:rPr>
          <w:rFonts w:asciiTheme="minorHAnsi" w:hAnsiTheme="minorHAnsi"/>
          <w:b/>
          <w:sz w:val="36"/>
          <w:szCs w:val="36"/>
        </w:rPr>
      </w:pPr>
    </w:p>
    <w:p w14:paraId="7EAA5FC3" w14:textId="77777777" w:rsidR="00136BDE" w:rsidRDefault="00136BDE" w:rsidP="00136BDE">
      <w:pPr>
        <w:pStyle w:val="Title"/>
        <w:jc w:val="both"/>
        <w:rPr>
          <w:rFonts w:asciiTheme="minorHAnsi" w:hAnsiTheme="minorHAnsi"/>
          <w:b/>
          <w:sz w:val="36"/>
          <w:szCs w:val="36"/>
        </w:rPr>
      </w:pPr>
    </w:p>
    <w:p w14:paraId="562A709A" w14:textId="6928C542" w:rsidR="00855982" w:rsidRDefault="00136BDE" w:rsidP="00136BDE">
      <w:pPr>
        <w:pStyle w:val="Title"/>
        <w:jc w:val="both"/>
        <w:rPr>
          <w:rFonts w:asciiTheme="minorHAnsi" w:hAnsiTheme="minorHAnsi"/>
          <w:b/>
          <w:sz w:val="36"/>
          <w:szCs w:val="36"/>
        </w:rPr>
      </w:pPr>
      <w:r>
        <w:rPr>
          <w:rFonts w:asciiTheme="minorHAnsi" w:hAnsiTheme="minorHAnsi"/>
          <w:b/>
          <w:sz w:val="36"/>
          <w:szCs w:val="36"/>
        </w:rPr>
        <w:lastRenderedPageBreak/>
        <w:t>Estimation:</w:t>
      </w:r>
    </w:p>
    <w:p w14:paraId="5C2453E9" w14:textId="77777777" w:rsidR="00136BDE" w:rsidRPr="00136BDE" w:rsidRDefault="00136BDE" w:rsidP="00136BDE">
      <w:pPr>
        <w:pStyle w:val="Title"/>
        <w:jc w:val="both"/>
        <w:rPr>
          <w:rFonts w:asciiTheme="minorHAnsi" w:hAnsiTheme="minorHAnsi"/>
          <w:b/>
          <w:sz w:val="36"/>
          <w:szCs w:val="36"/>
        </w:rPr>
      </w:pPr>
    </w:p>
    <w:tbl>
      <w:tblPr>
        <w:tblW w:w="8495" w:type="dxa"/>
        <w:tblCellMar>
          <w:left w:w="0" w:type="dxa"/>
          <w:right w:w="0" w:type="dxa"/>
        </w:tblCellMar>
        <w:tblLook w:val="04A0" w:firstRow="1" w:lastRow="0" w:firstColumn="1" w:lastColumn="0" w:noHBand="0" w:noVBand="1"/>
      </w:tblPr>
      <w:tblGrid>
        <w:gridCol w:w="2684"/>
        <w:gridCol w:w="1701"/>
        <w:gridCol w:w="1269"/>
        <w:gridCol w:w="1363"/>
        <w:gridCol w:w="1478"/>
      </w:tblGrid>
      <w:tr w:rsidR="00136BDE" w:rsidRPr="00537FDD" w14:paraId="32DE6CF3" w14:textId="77777777" w:rsidTr="00805540">
        <w:trPr>
          <w:trHeight w:val="779"/>
        </w:trPr>
        <w:tc>
          <w:tcPr>
            <w:tcW w:w="2684"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707A83E0" w14:textId="77777777" w:rsidR="00136BDE" w:rsidRPr="00537FDD" w:rsidRDefault="00136BDE" w:rsidP="00805540">
            <w:r w:rsidRPr="00537FDD">
              <w:rPr>
                <w:b/>
                <w:bCs/>
              </w:rPr>
              <w:t>Feature</w:t>
            </w:r>
          </w:p>
        </w:tc>
        <w:tc>
          <w:tcPr>
            <w:tcW w:w="1701"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272221C3" w14:textId="77777777" w:rsidR="00136BDE" w:rsidRPr="00537FDD" w:rsidRDefault="00136BDE" w:rsidP="00805540">
            <w:r w:rsidRPr="00537FDD">
              <w:rPr>
                <w:b/>
                <w:bCs/>
              </w:rPr>
              <w:t>Activities</w:t>
            </w:r>
          </w:p>
        </w:tc>
        <w:tc>
          <w:tcPr>
            <w:tcW w:w="1269"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6375F334" w14:textId="77777777" w:rsidR="00136BDE" w:rsidRPr="00537FDD" w:rsidRDefault="00136BDE" w:rsidP="00805540">
            <w:r w:rsidRPr="00537FDD">
              <w:rPr>
                <w:b/>
                <w:bCs/>
              </w:rPr>
              <w:t>Spent Hours</w:t>
            </w:r>
          </w:p>
        </w:tc>
        <w:tc>
          <w:tcPr>
            <w:tcW w:w="1363"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3F000907" w14:textId="77777777" w:rsidR="00136BDE" w:rsidRPr="00537FDD" w:rsidRDefault="00136BDE" w:rsidP="00805540">
            <w:r w:rsidRPr="00537FDD">
              <w:rPr>
                <w:b/>
                <w:bCs/>
              </w:rPr>
              <w:t>Estimation Hours</w:t>
            </w:r>
          </w:p>
        </w:tc>
        <w:tc>
          <w:tcPr>
            <w:tcW w:w="1478"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7F672409" w14:textId="77777777" w:rsidR="00136BDE" w:rsidRPr="00537FDD" w:rsidRDefault="00136BDE" w:rsidP="00805540">
            <w:r w:rsidRPr="00537FDD">
              <w:rPr>
                <w:b/>
                <w:bCs/>
              </w:rPr>
              <w:t>Total Hours</w:t>
            </w:r>
          </w:p>
        </w:tc>
      </w:tr>
      <w:tr w:rsidR="00136BDE" w:rsidRPr="00537FDD" w14:paraId="4ED13DD4" w14:textId="77777777" w:rsidTr="00805540">
        <w:trPr>
          <w:trHeight w:val="405"/>
        </w:trPr>
        <w:tc>
          <w:tcPr>
            <w:tcW w:w="2684" w:type="dxa"/>
            <w:vMerge w:val="restart"/>
            <w:tcBorders>
              <w:top w:val="single" w:sz="24"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1A066D89" w14:textId="77777777" w:rsidR="00136BDE" w:rsidRDefault="00136BDE" w:rsidP="00805540">
            <w:pPr>
              <w:rPr>
                <w:b/>
                <w:bCs/>
              </w:rPr>
            </w:pPr>
            <w:r w:rsidRPr="00537FDD">
              <w:rPr>
                <w:b/>
                <w:bCs/>
              </w:rPr>
              <w:t xml:space="preserve"># </w:t>
            </w:r>
            <w:r>
              <w:t>Search Functionality in existing system.</w:t>
            </w:r>
          </w:p>
          <w:p w14:paraId="03A4F0A6" w14:textId="77777777" w:rsidR="00136BDE" w:rsidRDefault="00136BDE" w:rsidP="00805540">
            <w:pPr>
              <w:jc w:val="both"/>
            </w:pPr>
            <w:r>
              <w:t>After successful login, User would be able to search anything that is exists in its space.</w:t>
            </w:r>
          </w:p>
          <w:p w14:paraId="69B0B58B" w14:textId="77777777" w:rsidR="00136BDE" w:rsidRDefault="00136BDE" w:rsidP="00805540">
            <w:pPr>
              <w:jc w:val="both"/>
            </w:pPr>
            <w:r>
              <w:t>When user searches for any keyword in search bar, system will display results according to his selection criteria from the drop-down list (I.e. All, Job, Data entered, Mail conversation, Image, Audio, Video)</w:t>
            </w:r>
          </w:p>
          <w:p w14:paraId="3B3179E7" w14:textId="77777777" w:rsidR="00136BDE" w:rsidRDefault="00136BDE" w:rsidP="00805540">
            <w:pPr>
              <w:jc w:val="both"/>
            </w:pPr>
            <w:r>
              <w:t xml:space="preserve">Result would be display in form of links pointing to the actual content. </w:t>
            </w:r>
          </w:p>
          <w:p w14:paraId="741E55AD" w14:textId="77777777" w:rsidR="00136BDE" w:rsidRPr="00537FDD" w:rsidRDefault="00136BDE" w:rsidP="00805540"/>
        </w:tc>
        <w:tc>
          <w:tcPr>
            <w:tcW w:w="1701"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AC9C7FB" w14:textId="77777777" w:rsidR="00136BDE" w:rsidRPr="00537FDD" w:rsidRDefault="00136BDE" w:rsidP="00805540">
            <w:r w:rsidRPr="00537FDD">
              <w:t>Analysis</w:t>
            </w:r>
          </w:p>
        </w:tc>
        <w:tc>
          <w:tcPr>
            <w:tcW w:w="1269"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3A09C505" w14:textId="77777777" w:rsidR="00136BDE" w:rsidRPr="00537FDD" w:rsidRDefault="00136BDE" w:rsidP="00805540">
            <w:r w:rsidRPr="00537FDD">
              <w:t> </w:t>
            </w:r>
            <w:r>
              <w:t>96</w:t>
            </w:r>
          </w:p>
        </w:tc>
        <w:tc>
          <w:tcPr>
            <w:tcW w:w="1363"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23D82CAE" w14:textId="77777777" w:rsidR="00136BDE" w:rsidRPr="00537FDD" w:rsidRDefault="00136BDE" w:rsidP="00805540">
            <w:r>
              <w:t>100</w:t>
            </w:r>
          </w:p>
        </w:tc>
        <w:tc>
          <w:tcPr>
            <w:tcW w:w="1478"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3736DD36" w14:textId="77777777" w:rsidR="00136BDE" w:rsidRPr="00537FDD" w:rsidRDefault="00136BDE" w:rsidP="00805540">
            <w:r w:rsidRPr="00537FDD">
              <w:t> </w:t>
            </w:r>
            <w:r>
              <w:t>96</w:t>
            </w:r>
          </w:p>
        </w:tc>
      </w:tr>
      <w:tr w:rsidR="00136BDE" w:rsidRPr="00537FDD" w14:paraId="38E2CD2A" w14:textId="77777777" w:rsidTr="00805540">
        <w:trPr>
          <w:trHeight w:val="1677"/>
        </w:trPr>
        <w:tc>
          <w:tcPr>
            <w:tcW w:w="2684" w:type="dxa"/>
            <w:vMerge/>
            <w:tcBorders>
              <w:top w:val="single" w:sz="24" w:space="0" w:color="FFFFFF"/>
              <w:left w:val="single" w:sz="8" w:space="0" w:color="FFFFFF"/>
              <w:bottom w:val="single" w:sz="8" w:space="0" w:color="FFFFFF"/>
              <w:right w:val="single" w:sz="8" w:space="0" w:color="FFFFFF"/>
            </w:tcBorders>
            <w:vAlign w:val="center"/>
            <w:hideMark/>
          </w:tcPr>
          <w:p w14:paraId="4C3DC65B" w14:textId="77777777" w:rsidR="00136BDE" w:rsidRPr="00537FDD" w:rsidRDefault="00136BDE" w:rsidP="00805540"/>
        </w:tc>
        <w:tc>
          <w:tcPr>
            <w:tcW w:w="170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78EF70D0" w14:textId="77777777" w:rsidR="00136BDE" w:rsidRPr="00537FDD" w:rsidRDefault="00136BDE" w:rsidP="00805540">
            <w:r w:rsidRPr="00537FDD">
              <w:t>Development</w:t>
            </w:r>
          </w:p>
          <w:p w14:paraId="14C7E103" w14:textId="77777777" w:rsidR="00136BDE" w:rsidRPr="00537FDD" w:rsidRDefault="00136BDE" w:rsidP="00805540">
            <w:r w:rsidRPr="00537FDD">
              <w:t xml:space="preserve">- Regular Development </w:t>
            </w:r>
          </w:p>
          <w:p w14:paraId="530FF6E5" w14:textId="77777777" w:rsidR="00136BDE" w:rsidRPr="00537FDD" w:rsidRDefault="00136BDE" w:rsidP="00805540">
            <w:r w:rsidRPr="00537FDD">
              <w:t>- Code Review Process</w:t>
            </w:r>
          </w:p>
          <w:p w14:paraId="267FA1FC" w14:textId="77777777" w:rsidR="00136BDE" w:rsidRPr="00537FDD" w:rsidRDefault="00136BDE" w:rsidP="00805540">
            <w:r w:rsidRPr="00537FDD">
              <w:t xml:space="preserve">- Bug Fixing </w:t>
            </w:r>
          </w:p>
        </w:tc>
        <w:tc>
          <w:tcPr>
            <w:tcW w:w="126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0975FE84" w14:textId="77777777" w:rsidR="00136BDE" w:rsidRDefault="00136BDE" w:rsidP="00805540">
            <w:r w:rsidRPr="00537FDD">
              <w:t> </w:t>
            </w:r>
          </w:p>
          <w:p w14:paraId="0EB1C9C0" w14:textId="77777777" w:rsidR="00136BDE" w:rsidRDefault="00136BDE" w:rsidP="00805540">
            <w:r>
              <w:t>168</w:t>
            </w:r>
          </w:p>
          <w:p w14:paraId="55957C47" w14:textId="77777777" w:rsidR="00136BDE" w:rsidRDefault="00136BDE" w:rsidP="00805540"/>
          <w:p w14:paraId="62CD8C1A" w14:textId="77777777" w:rsidR="00136BDE" w:rsidRDefault="00136BDE" w:rsidP="00805540">
            <w:r>
              <w:t>104</w:t>
            </w:r>
          </w:p>
          <w:p w14:paraId="0284B942" w14:textId="77777777" w:rsidR="00136BDE" w:rsidRDefault="00136BDE" w:rsidP="00805540"/>
          <w:p w14:paraId="38C3DD76" w14:textId="77777777" w:rsidR="00136BDE" w:rsidRPr="00537FDD" w:rsidRDefault="00136BDE" w:rsidP="00805540">
            <w:r>
              <w:t>85</w:t>
            </w:r>
          </w:p>
        </w:tc>
        <w:tc>
          <w:tcPr>
            <w:tcW w:w="13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4D13D275" w14:textId="77777777" w:rsidR="00136BDE" w:rsidRDefault="00136BDE" w:rsidP="00805540">
            <w:r w:rsidRPr="00537FDD">
              <w:t> </w:t>
            </w:r>
          </w:p>
          <w:p w14:paraId="0C7DB424" w14:textId="77777777" w:rsidR="00136BDE" w:rsidRDefault="00136BDE" w:rsidP="00805540">
            <w:r>
              <w:t>170</w:t>
            </w:r>
          </w:p>
          <w:p w14:paraId="4D747031" w14:textId="77777777" w:rsidR="00136BDE" w:rsidRDefault="00136BDE" w:rsidP="00805540"/>
          <w:p w14:paraId="0700DA9A" w14:textId="77777777" w:rsidR="00136BDE" w:rsidRDefault="00136BDE" w:rsidP="00805540">
            <w:r>
              <w:t>100</w:t>
            </w:r>
          </w:p>
          <w:p w14:paraId="46CEEE68" w14:textId="77777777" w:rsidR="00136BDE" w:rsidRDefault="00136BDE" w:rsidP="00805540"/>
          <w:p w14:paraId="0B9CE8EC" w14:textId="77777777" w:rsidR="00136BDE" w:rsidRPr="00537FDD" w:rsidRDefault="00136BDE" w:rsidP="00805540">
            <w:r>
              <w:t>80</w:t>
            </w:r>
          </w:p>
        </w:tc>
        <w:tc>
          <w:tcPr>
            <w:tcW w:w="1478"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1DA050BF" w14:textId="77777777" w:rsidR="00136BDE" w:rsidRDefault="00136BDE" w:rsidP="00805540">
            <w:r w:rsidRPr="00537FDD">
              <w:t> </w:t>
            </w:r>
          </w:p>
          <w:p w14:paraId="2A466CE8" w14:textId="77777777" w:rsidR="00136BDE" w:rsidRDefault="00136BDE" w:rsidP="00805540"/>
          <w:p w14:paraId="6ACCB8A0" w14:textId="77777777" w:rsidR="00136BDE" w:rsidRDefault="00136BDE" w:rsidP="00805540"/>
          <w:p w14:paraId="4AD3C2BE" w14:textId="77777777" w:rsidR="00136BDE" w:rsidRPr="00537FDD" w:rsidRDefault="00136BDE" w:rsidP="00805540">
            <w:r>
              <w:t>357</w:t>
            </w:r>
          </w:p>
        </w:tc>
      </w:tr>
      <w:tr w:rsidR="00136BDE" w:rsidRPr="00537FDD" w14:paraId="7ADCEAA5" w14:textId="77777777" w:rsidTr="00805540">
        <w:trPr>
          <w:trHeight w:val="405"/>
        </w:trPr>
        <w:tc>
          <w:tcPr>
            <w:tcW w:w="2684" w:type="dxa"/>
            <w:vMerge/>
            <w:tcBorders>
              <w:top w:val="single" w:sz="24" w:space="0" w:color="FFFFFF"/>
              <w:left w:val="single" w:sz="8" w:space="0" w:color="FFFFFF"/>
              <w:bottom w:val="single" w:sz="8" w:space="0" w:color="FFFFFF"/>
              <w:right w:val="single" w:sz="8" w:space="0" w:color="FFFFFF"/>
            </w:tcBorders>
            <w:vAlign w:val="center"/>
            <w:hideMark/>
          </w:tcPr>
          <w:p w14:paraId="6FE58B70" w14:textId="77777777" w:rsidR="00136BDE" w:rsidRPr="00537FDD" w:rsidRDefault="00136BDE" w:rsidP="00805540"/>
        </w:tc>
        <w:tc>
          <w:tcPr>
            <w:tcW w:w="170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542336F5" w14:textId="77777777" w:rsidR="00136BDE" w:rsidRPr="00537FDD" w:rsidRDefault="00136BDE" w:rsidP="00805540">
            <w:r w:rsidRPr="00537FDD">
              <w:t xml:space="preserve">Design </w:t>
            </w:r>
          </w:p>
        </w:tc>
        <w:tc>
          <w:tcPr>
            <w:tcW w:w="126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660024CD" w14:textId="77777777" w:rsidR="00136BDE" w:rsidRPr="00537FDD" w:rsidRDefault="00136BDE" w:rsidP="00805540">
            <w:r w:rsidRPr="00537FDD">
              <w:t> </w:t>
            </w:r>
            <w:r>
              <w:t>80</w:t>
            </w:r>
          </w:p>
        </w:tc>
        <w:tc>
          <w:tcPr>
            <w:tcW w:w="136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2E90B779" w14:textId="77777777" w:rsidR="00136BDE" w:rsidRPr="00537FDD" w:rsidRDefault="00136BDE" w:rsidP="00805540">
            <w:r w:rsidRPr="00537FDD">
              <w:t> </w:t>
            </w:r>
            <w:r>
              <w:t>90</w:t>
            </w:r>
          </w:p>
        </w:tc>
        <w:tc>
          <w:tcPr>
            <w:tcW w:w="1478"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0DB5F1F" w14:textId="77777777" w:rsidR="00136BDE" w:rsidRPr="00537FDD" w:rsidRDefault="00136BDE" w:rsidP="00805540">
            <w:r w:rsidRPr="00537FDD">
              <w:t> </w:t>
            </w:r>
            <w:r>
              <w:t>80</w:t>
            </w:r>
          </w:p>
        </w:tc>
      </w:tr>
      <w:tr w:rsidR="00136BDE" w:rsidRPr="00537FDD" w14:paraId="13A2D2A3" w14:textId="77777777" w:rsidTr="00805540">
        <w:trPr>
          <w:trHeight w:val="405"/>
        </w:trPr>
        <w:tc>
          <w:tcPr>
            <w:tcW w:w="2684" w:type="dxa"/>
            <w:vMerge/>
            <w:tcBorders>
              <w:top w:val="single" w:sz="24" w:space="0" w:color="FFFFFF"/>
              <w:left w:val="single" w:sz="8" w:space="0" w:color="FFFFFF"/>
              <w:bottom w:val="single" w:sz="8" w:space="0" w:color="FFFFFF"/>
              <w:right w:val="single" w:sz="8" w:space="0" w:color="FFFFFF"/>
            </w:tcBorders>
            <w:vAlign w:val="center"/>
            <w:hideMark/>
          </w:tcPr>
          <w:p w14:paraId="0822B99A" w14:textId="77777777" w:rsidR="00136BDE" w:rsidRPr="00537FDD" w:rsidRDefault="00136BDE" w:rsidP="00805540"/>
        </w:tc>
        <w:tc>
          <w:tcPr>
            <w:tcW w:w="1701"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3736F920" w14:textId="77777777" w:rsidR="00136BDE" w:rsidRPr="00537FDD" w:rsidRDefault="00136BDE" w:rsidP="00805540">
            <w:r w:rsidRPr="00537FDD">
              <w:t>QA Testing</w:t>
            </w:r>
          </w:p>
        </w:tc>
        <w:tc>
          <w:tcPr>
            <w:tcW w:w="126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53001299" w14:textId="77777777" w:rsidR="00136BDE" w:rsidRPr="00537FDD" w:rsidRDefault="00136BDE" w:rsidP="00805540">
            <w:r w:rsidRPr="00537FDD">
              <w:t> </w:t>
            </w:r>
            <w:r>
              <w:t>160</w:t>
            </w:r>
          </w:p>
        </w:tc>
        <w:tc>
          <w:tcPr>
            <w:tcW w:w="13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44D6467B" w14:textId="77777777" w:rsidR="00136BDE" w:rsidRPr="00537FDD" w:rsidRDefault="00136BDE" w:rsidP="00805540">
            <w:r w:rsidRPr="00537FDD">
              <w:t> </w:t>
            </w:r>
            <w:r>
              <w:t>145</w:t>
            </w:r>
          </w:p>
        </w:tc>
        <w:tc>
          <w:tcPr>
            <w:tcW w:w="1478"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6B5AC0C9" w14:textId="77777777" w:rsidR="00136BDE" w:rsidRPr="00537FDD" w:rsidRDefault="00136BDE" w:rsidP="00805540">
            <w:r w:rsidRPr="00537FDD">
              <w:t> </w:t>
            </w:r>
            <w:r>
              <w:t>160</w:t>
            </w:r>
          </w:p>
        </w:tc>
      </w:tr>
      <w:tr w:rsidR="00136BDE" w:rsidRPr="00537FDD" w14:paraId="537E4DC5" w14:textId="77777777" w:rsidTr="00805540">
        <w:trPr>
          <w:trHeight w:val="405"/>
        </w:trPr>
        <w:tc>
          <w:tcPr>
            <w:tcW w:w="2684" w:type="dxa"/>
            <w:vMerge/>
            <w:tcBorders>
              <w:top w:val="single" w:sz="24" w:space="0" w:color="FFFFFF"/>
              <w:left w:val="single" w:sz="8" w:space="0" w:color="FFFFFF"/>
              <w:bottom w:val="single" w:sz="8" w:space="0" w:color="FFFFFF"/>
              <w:right w:val="single" w:sz="8" w:space="0" w:color="FFFFFF"/>
            </w:tcBorders>
            <w:vAlign w:val="center"/>
            <w:hideMark/>
          </w:tcPr>
          <w:p w14:paraId="6877752E" w14:textId="77777777" w:rsidR="00136BDE" w:rsidRPr="00537FDD" w:rsidRDefault="00136BDE" w:rsidP="00805540"/>
        </w:tc>
        <w:tc>
          <w:tcPr>
            <w:tcW w:w="1701"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9D747DE" w14:textId="77777777" w:rsidR="00136BDE" w:rsidRPr="00537FDD" w:rsidRDefault="00136BDE" w:rsidP="00805540">
            <w:r w:rsidRPr="00537FDD">
              <w:t>Deployment</w:t>
            </w:r>
          </w:p>
        </w:tc>
        <w:tc>
          <w:tcPr>
            <w:tcW w:w="1269"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62ECE78A" w14:textId="77777777" w:rsidR="00136BDE" w:rsidRPr="00537FDD" w:rsidRDefault="00136BDE" w:rsidP="00805540">
            <w:r w:rsidRPr="00537FDD">
              <w:t> </w:t>
            </w:r>
            <w:r>
              <w:t>145</w:t>
            </w:r>
          </w:p>
        </w:tc>
        <w:tc>
          <w:tcPr>
            <w:tcW w:w="136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357B7572" w14:textId="77777777" w:rsidR="00136BDE" w:rsidRPr="00537FDD" w:rsidRDefault="00136BDE" w:rsidP="00805540">
            <w:r>
              <w:t>160</w:t>
            </w:r>
          </w:p>
        </w:tc>
        <w:tc>
          <w:tcPr>
            <w:tcW w:w="1478"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5C5567DC" w14:textId="77777777" w:rsidR="00136BDE" w:rsidRPr="00537FDD" w:rsidRDefault="00136BDE" w:rsidP="00805540">
            <w:r>
              <w:t>145</w:t>
            </w:r>
          </w:p>
        </w:tc>
      </w:tr>
      <w:tr w:rsidR="00136BDE" w:rsidRPr="00537FDD" w14:paraId="6010BD4B" w14:textId="77777777" w:rsidTr="00805540">
        <w:trPr>
          <w:trHeight w:val="405"/>
        </w:trPr>
        <w:tc>
          <w:tcPr>
            <w:tcW w:w="4385" w:type="dxa"/>
            <w:gridSpan w:val="2"/>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2F7A5928" w14:textId="77777777" w:rsidR="00136BDE" w:rsidRPr="00537FDD" w:rsidRDefault="00136BDE" w:rsidP="00805540">
            <w:r w:rsidRPr="00537FDD">
              <w:rPr>
                <w:b/>
                <w:bCs/>
              </w:rPr>
              <w:t>Total Hours:</w:t>
            </w:r>
          </w:p>
        </w:tc>
        <w:tc>
          <w:tcPr>
            <w:tcW w:w="1269"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03BB1E2A" w14:textId="77777777" w:rsidR="00136BDE" w:rsidRPr="00537FDD" w:rsidRDefault="00136BDE" w:rsidP="00805540">
            <w:r w:rsidRPr="00537FDD">
              <w:t> </w:t>
            </w:r>
            <w:r>
              <w:t>838</w:t>
            </w:r>
          </w:p>
        </w:tc>
        <w:tc>
          <w:tcPr>
            <w:tcW w:w="13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3C80E170" w14:textId="77777777" w:rsidR="00136BDE" w:rsidRPr="00537FDD" w:rsidRDefault="00136BDE" w:rsidP="00805540">
            <w:r w:rsidRPr="00537FDD">
              <w:t> </w:t>
            </w:r>
            <w:r>
              <w:t>845</w:t>
            </w:r>
          </w:p>
        </w:tc>
        <w:tc>
          <w:tcPr>
            <w:tcW w:w="1478"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375557A9" w14:textId="77777777" w:rsidR="00136BDE" w:rsidRPr="00537FDD" w:rsidRDefault="00136BDE" w:rsidP="00805540">
            <w:r w:rsidRPr="00537FDD">
              <w:t> </w:t>
            </w:r>
            <w:r>
              <w:t>838</w:t>
            </w:r>
          </w:p>
        </w:tc>
      </w:tr>
    </w:tbl>
    <w:p w14:paraId="7043D8E5" w14:textId="77777777" w:rsidR="000D11B0" w:rsidRPr="00A65B0B" w:rsidRDefault="000D11B0" w:rsidP="003D5884">
      <w:pPr>
        <w:rPr>
          <w:rFonts w:asciiTheme="majorHAnsi" w:hAnsiTheme="majorHAnsi"/>
          <w:sz w:val="36"/>
          <w:szCs w:val="36"/>
        </w:rPr>
      </w:pPr>
    </w:p>
    <w:p w14:paraId="0AC01C95" w14:textId="77777777" w:rsidR="00B4621F" w:rsidRPr="00855982" w:rsidRDefault="00B4621F"/>
    <w:sectPr w:rsidR="00B4621F" w:rsidRPr="00855982"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A8B7A" w14:textId="77777777" w:rsidR="004F20B5" w:rsidRDefault="004F20B5" w:rsidP="00855982">
      <w:pPr>
        <w:spacing w:after="0" w:line="240" w:lineRule="auto"/>
      </w:pPr>
      <w:r>
        <w:separator/>
      </w:r>
    </w:p>
  </w:endnote>
  <w:endnote w:type="continuationSeparator" w:id="0">
    <w:p w14:paraId="55351734" w14:textId="77777777" w:rsidR="004F20B5" w:rsidRDefault="004F20B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30926876"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C778E" w14:textId="77777777" w:rsidR="004F20B5" w:rsidRDefault="004F20B5" w:rsidP="00855982">
      <w:pPr>
        <w:spacing w:after="0" w:line="240" w:lineRule="auto"/>
      </w:pPr>
      <w:r>
        <w:separator/>
      </w:r>
    </w:p>
  </w:footnote>
  <w:footnote w:type="continuationSeparator" w:id="0">
    <w:p w14:paraId="6183F4D2" w14:textId="77777777" w:rsidR="004F20B5" w:rsidRDefault="004F20B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4EB2849"/>
    <w:multiLevelType w:val="hybridMultilevel"/>
    <w:tmpl w:val="3092B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152709E"/>
    <w:multiLevelType w:val="hybridMultilevel"/>
    <w:tmpl w:val="422ABF2A"/>
    <w:lvl w:ilvl="0" w:tplc="2E141D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CAC7871"/>
    <w:multiLevelType w:val="hybridMultilevel"/>
    <w:tmpl w:val="90B04A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D14929"/>
    <w:multiLevelType w:val="hybridMultilevel"/>
    <w:tmpl w:val="4BCC2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9"/>
  </w:num>
  <w:num w:numId="30">
    <w:abstractNumId w:val="18"/>
  </w:num>
  <w:num w:numId="31">
    <w:abstractNumId w:val="17"/>
  </w:num>
  <w:num w:numId="32">
    <w:abstractNumId w:val="1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84"/>
    <w:rsid w:val="00012387"/>
    <w:rsid w:val="00023B15"/>
    <w:rsid w:val="000909CA"/>
    <w:rsid w:val="000D11B0"/>
    <w:rsid w:val="001020B2"/>
    <w:rsid w:val="001277C0"/>
    <w:rsid w:val="00136BDE"/>
    <w:rsid w:val="001B4959"/>
    <w:rsid w:val="001D0024"/>
    <w:rsid w:val="001D4362"/>
    <w:rsid w:val="00220A02"/>
    <w:rsid w:val="00252F0E"/>
    <w:rsid w:val="00371D5E"/>
    <w:rsid w:val="00385C09"/>
    <w:rsid w:val="003929EE"/>
    <w:rsid w:val="003D5884"/>
    <w:rsid w:val="00407612"/>
    <w:rsid w:val="00416AC8"/>
    <w:rsid w:val="00431105"/>
    <w:rsid w:val="0046358C"/>
    <w:rsid w:val="0049489F"/>
    <w:rsid w:val="004E0029"/>
    <w:rsid w:val="004F20B5"/>
    <w:rsid w:val="00570AA8"/>
    <w:rsid w:val="00643B82"/>
    <w:rsid w:val="006B585D"/>
    <w:rsid w:val="00753A21"/>
    <w:rsid w:val="00756384"/>
    <w:rsid w:val="007833A7"/>
    <w:rsid w:val="007B634F"/>
    <w:rsid w:val="007D6086"/>
    <w:rsid w:val="00816649"/>
    <w:rsid w:val="00855982"/>
    <w:rsid w:val="009002E0"/>
    <w:rsid w:val="009C0925"/>
    <w:rsid w:val="00A10484"/>
    <w:rsid w:val="00A26AC6"/>
    <w:rsid w:val="00A65B0B"/>
    <w:rsid w:val="00A95860"/>
    <w:rsid w:val="00AB26E0"/>
    <w:rsid w:val="00AD6568"/>
    <w:rsid w:val="00B4621F"/>
    <w:rsid w:val="00C0181F"/>
    <w:rsid w:val="00C215E4"/>
    <w:rsid w:val="00D16824"/>
    <w:rsid w:val="00DD4491"/>
    <w:rsid w:val="00E1154D"/>
    <w:rsid w:val="00ED344C"/>
    <w:rsid w:val="00F14898"/>
    <w:rsid w:val="00F16180"/>
    <w:rsid w:val="00FC2A7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5554"/>
  <w15:chartTrackingRefBased/>
  <w15:docId w15:val="{765128A9-9A22-4DBD-9C6A-C64CC864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4E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93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5C63CC-5F03-4222-B0D3-E1A9F2E0B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378</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Asha Patel</dc:creator>
  <cp:lastModifiedBy>Asha Patel</cp:lastModifiedBy>
  <cp:revision>35</cp:revision>
  <dcterms:created xsi:type="dcterms:W3CDTF">2019-01-12T04:04:00Z</dcterms:created>
  <dcterms:modified xsi:type="dcterms:W3CDTF">2019-01-16T06:16:00Z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